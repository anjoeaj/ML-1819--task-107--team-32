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5DD3" w14:textId="7962BC94" w:rsidR="00BF4DD8" w:rsidRPr="00AB3F7B" w:rsidRDefault="00CD1B89" w:rsidP="00AB3F7B">
      <w:pPr>
        <w:spacing w:line="240" w:lineRule="auto"/>
        <w:ind w:firstLine="0"/>
        <w:jc w:val="center"/>
        <w:rPr>
          <w:sz w:val="16"/>
          <w14:ligatures w14:val="standard"/>
        </w:rPr>
      </w:pPr>
      <w:r w:rsidRPr="00AB3F7B">
        <w:rPr>
          <w:rFonts w:eastAsia="Times New Roman" w:cs="Times New Roman"/>
          <w:bCs/>
          <w:sz w:val="33"/>
          <w:szCs w:val="20"/>
          <w14:ligatures w14:val="standard"/>
        </w:rPr>
        <w:t xml:space="preserve">ML1819 Research Assignment </w:t>
      </w:r>
      <w:r w:rsidR="00040AC9">
        <w:rPr>
          <w:rFonts w:eastAsia="Times New Roman" w:cs="Times New Roman"/>
          <w:bCs/>
          <w:sz w:val="33"/>
          <w:szCs w:val="20"/>
          <w14:ligatures w14:val="standard"/>
        </w:rPr>
        <w:t>2</w:t>
      </w:r>
    </w:p>
    <w:p w14:paraId="4380F46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32</w:t>
      </w:r>
    </w:p>
    <w:p w14:paraId="452DC739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840B671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Task:</w:t>
      </w:r>
      <w:bookmarkStart w:id="0" w:name="_GoBack"/>
      <w:bookmarkEnd w:id="0"/>
    </w:p>
    <w:p w14:paraId="35A3D3A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How well can the gender of Twitter users be predicted? (107)</w:t>
      </w:r>
    </w:p>
    <w:p w14:paraId="68FACBB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866DBF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Members:</w:t>
      </w:r>
    </w:p>
    <w:p w14:paraId="1D1259F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 J. McManus (11402988)</w:t>
      </w:r>
    </w:p>
    <w:p w14:paraId="6411551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 Garg (18315721)</w:t>
      </w:r>
    </w:p>
    <w:p w14:paraId="07F9DB00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 xml:space="preserve"> Jacob (18313644)</w:t>
      </w:r>
    </w:p>
    <w:p w14:paraId="175356B6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332311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Contributions: </w:t>
      </w:r>
    </w:p>
    <w:p w14:paraId="67917F2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Cathal: Data Preprocessing, SVM, Report</w:t>
      </w:r>
    </w:p>
    <w:p w14:paraId="53C76ECE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: Data Preprocessing, </w:t>
      </w:r>
      <w:proofErr w:type="spellStart"/>
      <w:r w:rsidRPr="00C64388">
        <w:rPr>
          <w:sz w:val="26"/>
          <w14:ligatures w14:val="standard"/>
        </w:rPr>
        <w:t>XGBoost</w:t>
      </w:r>
      <w:proofErr w:type="spellEnd"/>
      <w:r w:rsidRPr="00C64388">
        <w:rPr>
          <w:sz w:val="26"/>
          <w14:ligatures w14:val="standard"/>
        </w:rPr>
        <w:t>, Report</w:t>
      </w:r>
    </w:p>
    <w:p w14:paraId="24F2AFC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>: Data Preprocessing, Logistic Regression, Report</w:t>
      </w:r>
    </w:p>
    <w:p w14:paraId="0D4F1295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D88A011" w14:textId="25CB31EA" w:rsid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Word Count:</w:t>
      </w:r>
      <w:r w:rsidR="007A7C4C">
        <w:rPr>
          <w:sz w:val="26"/>
          <w14:ligatures w14:val="standard"/>
        </w:rPr>
        <w:t xml:space="preserve"> </w:t>
      </w:r>
      <w:r w:rsidR="00040AC9">
        <w:rPr>
          <w:sz w:val="26"/>
          <w14:ligatures w14:val="standard"/>
        </w:rPr>
        <w:t>___</w:t>
      </w:r>
    </w:p>
    <w:p w14:paraId="60461F12" w14:textId="77777777" w:rsidR="00B508B0" w:rsidRPr="00C64388" w:rsidRDefault="00B508B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407AF9D" w14:textId="77777777" w:rsidR="00B508B0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Repository: </w:t>
      </w:r>
    </w:p>
    <w:p w14:paraId="3BA88BD7" w14:textId="6EB9384A" w:rsidR="00B508B0" w:rsidRDefault="00560333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9" w:history="1">
        <w:r w:rsidR="00B508B0" w:rsidRPr="004D0BC6">
          <w:rPr>
            <w:rStyle w:val="Hyperlink"/>
            <w:sz w:val="26"/>
            <w14:ligatures w14:val="standard"/>
          </w:rPr>
          <w:t>https://github.com/anjoeaj/ML-1819--task-107--team-32</w:t>
        </w:r>
      </w:hyperlink>
    </w:p>
    <w:p w14:paraId="52B16558" w14:textId="0D2FB1F2" w:rsidR="00B21F03" w:rsidRDefault="00560333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10" w:history="1">
        <w:r w:rsidR="00B21F03" w:rsidRPr="004D0BC6">
          <w:rPr>
            <w:rStyle w:val="Hyperlink"/>
            <w:sz w:val="26"/>
            <w14:ligatures w14:val="standard"/>
          </w:rPr>
          <w:t>https://github.com/anjoeaj/ML-1819--task-107--team-32/graphs/contributors</w:t>
        </w:r>
      </w:hyperlink>
      <w:r w:rsidR="00B21F03">
        <w:rPr>
          <w:sz w:val="26"/>
          <w14:ligatures w14:val="standard"/>
        </w:rPr>
        <w:t xml:space="preserve"> </w:t>
      </w:r>
    </w:p>
    <w:p w14:paraId="3F0EF343" w14:textId="77777777" w:rsidR="00BF4B8A" w:rsidRDefault="00BF4B8A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405D7D7" w14:textId="77777777" w:rsidR="00040AC9" w:rsidRDefault="00040AC9" w:rsidP="00C64388">
      <w:pPr>
        <w:spacing w:line="240" w:lineRule="auto"/>
        <w:ind w:firstLine="0"/>
        <w:jc w:val="center"/>
        <w:rPr>
          <w:noProof/>
          <w:sz w:val="26"/>
        </w:rPr>
      </w:pPr>
    </w:p>
    <w:p w14:paraId="0496F7F2" w14:textId="545314D5" w:rsidR="00B51181" w:rsidRPr="00040AC9" w:rsidRDefault="00040AC9" w:rsidP="00C64388">
      <w:pPr>
        <w:spacing w:line="240" w:lineRule="auto"/>
        <w:ind w:firstLine="0"/>
        <w:jc w:val="center"/>
        <w:rPr>
          <w:i/>
          <w:sz w:val="26"/>
          <w14:ligatures w14:val="standard"/>
        </w:rPr>
      </w:pPr>
      <w:r w:rsidRPr="00040AC9">
        <w:rPr>
          <w:i/>
          <w:sz w:val="26"/>
          <w14:ligatures w14:val="standard"/>
        </w:rPr>
        <w:t>picture of contributions</w:t>
      </w:r>
      <w:r w:rsidR="00C64388" w:rsidRPr="00040AC9">
        <w:rPr>
          <w:i/>
          <w:sz w:val="26"/>
          <w14:ligatures w14:val="standard"/>
        </w:rPr>
        <w:br w:type="page"/>
      </w:r>
    </w:p>
    <w:p w14:paraId="6ECDFF3E" w14:textId="16B9D903" w:rsidR="00742185" w:rsidRDefault="00274E88" w:rsidP="00EF52EE">
      <w:pPr>
        <w:pStyle w:val="Subtitle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>
        <w:rPr>
          <w14:ligatures w14:val="standard"/>
        </w:rPr>
        <w:lastRenderedPageBreak/>
        <w:t xml:space="preserve"> </w:t>
      </w:r>
      <w:r w:rsidR="00ED5065" w:rsidRP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Twitter Gender Classification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B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ased 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C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ategorical and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N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umerical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D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ata</w:t>
      </w:r>
      <w:r w:rsidR="005C62DE">
        <w:rPr>
          <w14:ligatures w14:val="standard"/>
        </w:rPr>
        <w:t xml:space="preserve"> </w:t>
      </w:r>
      <w:r w:rsidR="00C94CDE">
        <w:rPr>
          <w14:ligatures w14:val="standard"/>
        </w:rPr>
        <w:t>_______words/sentiment analysis?</w:t>
      </w:r>
    </w:p>
    <w:p w14:paraId="5DEB3773" w14:textId="77777777" w:rsidR="00EF52EE" w:rsidRPr="00EF52EE" w:rsidRDefault="00EF52EE" w:rsidP="00EF52EE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3432"/>
        <w:gridCol w:w="3432"/>
      </w:tblGrid>
      <w:tr w:rsidR="00DA041E" w:rsidRPr="00A62B50" w14:paraId="106F86F9" w14:textId="77777777" w:rsidTr="00181A37">
        <w:tc>
          <w:tcPr>
            <w:tcW w:w="3432" w:type="dxa"/>
            <w:gridSpan w:val="2"/>
          </w:tcPr>
          <w:p w14:paraId="6FC5F285" w14:textId="39EC0644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Cathal J. McManus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cjmcmanu@tcd.ie</w:t>
            </w:r>
          </w:p>
        </w:tc>
        <w:tc>
          <w:tcPr>
            <w:tcW w:w="3432" w:type="dxa"/>
          </w:tcPr>
          <w:p w14:paraId="17F5C20B" w14:textId="41243EF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Avi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Garg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gargav@tcd.ie</w:t>
            </w:r>
          </w:p>
        </w:tc>
        <w:tc>
          <w:tcPr>
            <w:tcW w:w="3432" w:type="dxa"/>
          </w:tcPr>
          <w:p w14:paraId="4A21DEDC" w14:textId="3091649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Anjoe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Jacob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anjacob@tcd.ie</w:t>
            </w:r>
          </w:p>
        </w:tc>
      </w:tr>
      <w:tr w:rsidR="00181A37" w:rsidRPr="00A62B50" w14:paraId="3593BB66" w14:textId="77777777" w:rsidTr="00181A37">
        <w:trPr>
          <w:gridAfter w:val="3"/>
          <w:wAfter w:w="8576" w:type="dxa"/>
        </w:trPr>
        <w:tc>
          <w:tcPr>
            <w:tcW w:w="1720" w:type="dxa"/>
          </w:tcPr>
          <w:p w14:paraId="62A6D705" w14:textId="77777777" w:rsidR="00181A37" w:rsidRPr="00A62B50" w:rsidRDefault="00181A37" w:rsidP="00446D9F">
            <w:pPr>
              <w:pStyle w:val="Authors"/>
              <w:spacing w:after="100"/>
              <w:rPr>
                <w14:ligatures w14:val="standard"/>
              </w:rPr>
            </w:pPr>
          </w:p>
        </w:tc>
      </w:tr>
    </w:tbl>
    <w:p w14:paraId="7C5503B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4307859" w14:textId="5A9C247E" w:rsidR="00C673FA" w:rsidRDefault="00ED6498" w:rsidP="00A230A8">
      <w:pPr>
        <w:pStyle w:val="Heading1"/>
      </w:pPr>
      <w:r>
        <w:t>Introduction</w:t>
      </w:r>
    </w:p>
    <w:p w14:paraId="3330EC89" w14:textId="77777777" w:rsidR="006664F0" w:rsidRPr="006664F0" w:rsidRDefault="006664F0" w:rsidP="006664F0"/>
    <w:p w14:paraId="59832CB3" w14:textId="28D12FF7" w:rsidR="002A3E86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When registering, a Twitter user only needs to provide a name, handle, and phone number or email. Sharing further information, such as bio, location, or a website to share is optional. Lastly, the user can share a profile photo, header photo, and choose a theme </w:t>
      </w:r>
      <w:r w:rsidR="00323650" w:rsidRPr="004F1B62">
        <w:rPr>
          <w:rFonts w:cs="Linux Libertine"/>
          <w:color w:val="000000"/>
          <w:szCs w:val="18"/>
        </w:rPr>
        <w:t>color</w:t>
      </w:r>
      <w:r w:rsidRPr="004F1B62">
        <w:rPr>
          <w:rFonts w:cs="Linux Libertine"/>
          <w:color w:val="000000"/>
          <w:szCs w:val="18"/>
        </w:rPr>
        <w:t>. Interpreting this data is problematic due to the limited information available.</w:t>
      </w:r>
    </w:p>
    <w:p w14:paraId="47747AE9" w14:textId="7A20C224" w:rsidR="006664F0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This paper assesses the potential for this information to indicate the gender of a Twitter user. To evaluate </w:t>
      </w:r>
      <w:bookmarkStart w:id="1" w:name="_Hlk528544720"/>
      <w:r w:rsidRPr="004F1B62">
        <w:rPr>
          <w:rFonts w:cs="Linux Libertine"/>
          <w:color w:val="000000"/>
          <w:szCs w:val="18"/>
        </w:rPr>
        <w:t>this question, information drawn from Twitter profiles</w:t>
      </w:r>
      <w:r w:rsidR="00CC5120" w:rsidRPr="004F1B62">
        <w:rPr>
          <w:rFonts w:cs="Linux Libertine"/>
          <w:color w:val="000000"/>
          <w:szCs w:val="18"/>
        </w:rPr>
        <w:t xml:space="preserve"> and</w:t>
      </w:r>
      <w:r w:rsidRPr="004F1B62">
        <w:rPr>
          <w:rFonts w:cs="Linux Libertine"/>
          <w:color w:val="000000"/>
          <w:szCs w:val="18"/>
        </w:rPr>
        <w:t xml:space="preserve"> a sample will be</w:t>
      </w:r>
      <w:r w:rsidR="00CC5120" w:rsidRPr="004F1B62">
        <w:rPr>
          <w:rFonts w:cs="Linux Libertine"/>
          <w:color w:val="000000"/>
          <w:szCs w:val="18"/>
        </w:rPr>
        <w:t xml:space="preserve"> analysed using</w:t>
      </w:r>
      <w:r w:rsidRPr="004F1B62">
        <w:rPr>
          <w:rFonts w:cs="Linux Libertine"/>
          <w:color w:val="000000"/>
          <w:szCs w:val="18"/>
        </w:rPr>
        <w:t xml:space="preserve"> logistic regression, support vector machines, and </w:t>
      </w:r>
      <w:bookmarkEnd w:id="1"/>
      <w:r w:rsidRPr="004F1B62">
        <w:rPr>
          <w:rFonts w:cs="Linux Libertine"/>
          <w:color w:val="000000"/>
          <w:szCs w:val="18"/>
        </w:rPr>
        <w:t>XGBoost.</w:t>
      </w:r>
    </w:p>
    <w:p w14:paraId="21530FC1" w14:textId="77777777" w:rsidR="006664F0" w:rsidRPr="006664F0" w:rsidRDefault="006664F0" w:rsidP="00A230A8">
      <w:pPr>
        <w:spacing w:line="240" w:lineRule="auto"/>
        <w:ind w:firstLine="0"/>
        <w:rPr>
          <w:rFonts w:eastAsia="Times New Roman" w:cs="Linux Libertine"/>
          <w:color w:val="000000"/>
          <w:szCs w:val="18"/>
          <w:lang w:val="en-IE" w:eastAsia="en-IE"/>
        </w:rPr>
      </w:pPr>
    </w:p>
    <w:p w14:paraId="2AAA8EE0" w14:textId="075D952E" w:rsidR="0051798B" w:rsidRDefault="00C673FA" w:rsidP="00AE5006">
      <w:pPr>
        <w:pStyle w:val="Heading1"/>
      </w:pPr>
      <w:bookmarkStart w:id="2" w:name="_Related_Work"/>
      <w:bookmarkEnd w:id="2"/>
      <w:r>
        <w:t>Related Work</w:t>
      </w:r>
    </w:p>
    <w:p w14:paraId="2C30C148" w14:textId="77777777" w:rsidR="006664F0" w:rsidRPr="006664F0" w:rsidRDefault="006664F0" w:rsidP="006664F0"/>
    <w:p w14:paraId="5A29F730" w14:textId="591D3494" w:rsidR="002A3E86" w:rsidRDefault="004F6F87" w:rsidP="006075A2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 xml:space="preserve">Burger et al. </w:t>
      </w:r>
      <w:r w:rsidR="008C440C">
        <w:rPr>
          <w:rFonts w:cs="Linux Libertine"/>
          <w:color w:val="000000"/>
          <w:szCs w:val="18"/>
        </w:rPr>
        <w:fldChar w:fldCharType="begin"/>
      </w:r>
      <w:r w:rsidR="008C440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8C440C">
        <w:rPr>
          <w:rFonts w:cs="Linux Libertine"/>
          <w:color w:val="000000"/>
          <w:szCs w:val="18"/>
        </w:rPr>
        <w:fldChar w:fldCharType="separate"/>
      </w:r>
      <w:r w:rsidR="008C440C">
        <w:rPr>
          <w:rFonts w:cs="Linux Libertine"/>
          <w:noProof/>
          <w:color w:val="000000"/>
          <w:szCs w:val="18"/>
        </w:rPr>
        <w:t>[</w:t>
      </w:r>
      <w:hyperlink w:anchor="_ENREF_1" w:tooltip="Burger, 2011 #3" w:history="1">
        <w:r w:rsidR="0014032D" w:rsidRPr="00D72443">
          <w:rPr>
            <w:rStyle w:val="Hyperlink"/>
          </w:rPr>
          <w:t>1</w:t>
        </w:r>
      </w:hyperlink>
      <w:r w:rsidR="008C440C">
        <w:rPr>
          <w:rFonts w:cs="Linux Libertine"/>
          <w:noProof/>
          <w:color w:val="000000"/>
          <w:szCs w:val="18"/>
        </w:rPr>
        <w:t>]</w:t>
      </w:r>
      <w:r w:rsidR="008C440C">
        <w:rPr>
          <w:rFonts w:cs="Linux Libertine"/>
          <w:color w:val="000000"/>
          <w:szCs w:val="18"/>
        </w:rPr>
        <w:fldChar w:fldCharType="end"/>
      </w:r>
      <w:r w:rsidR="002A3E86">
        <w:rPr>
          <w:rFonts w:cs="Linux Libertine"/>
          <w:color w:val="000000"/>
          <w:szCs w:val="18"/>
        </w:rPr>
        <w:t xml:space="preserve"> predicted Twitter user gender based on limited features from user profiles and </w:t>
      </w:r>
      <w:r w:rsidR="0014032D">
        <w:rPr>
          <w:rFonts w:cs="Linux Libertine"/>
          <w:color w:val="000000"/>
          <w:szCs w:val="18"/>
        </w:rPr>
        <w:t>sample tweets.</w:t>
      </w:r>
      <w:r w:rsidR="002A3E86">
        <w:rPr>
          <w:rFonts w:cs="Linux Libertine"/>
          <w:color w:val="000000"/>
          <w:szCs w:val="18"/>
        </w:rPr>
        <w:t xml:space="preserve"> Linear SVM, Naïve Bayes, and Balanced Winnow2 were tested with Balanced Winnow2 </w:t>
      </w:r>
      <w:r w:rsidR="0014032D">
        <w:rPr>
          <w:rFonts w:cs="Linux Libertine"/>
          <w:color w:val="000000"/>
          <w:szCs w:val="18"/>
        </w:rPr>
        <w:t>performing best</w:t>
      </w:r>
      <w:r w:rsidR="002A3E86">
        <w:rPr>
          <w:rFonts w:cs="Linux Libertine"/>
          <w:color w:val="000000"/>
          <w:szCs w:val="18"/>
        </w:rPr>
        <w:t xml:space="preserve">. Features were tested in heterogeneous sets to simulate varying test circumstances. </w:t>
      </w:r>
      <w:r w:rsidR="00133837">
        <w:rPr>
          <w:rFonts w:cs="Linux Libertine"/>
          <w:color w:val="000000"/>
          <w:szCs w:val="18"/>
        </w:rPr>
        <w:t>T</w:t>
      </w:r>
      <w:r w:rsidR="002A3E86">
        <w:rPr>
          <w:rFonts w:cs="Linux Libertine"/>
          <w:color w:val="000000"/>
          <w:szCs w:val="18"/>
        </w:rPr>
        <w:t>heir method relied</w:t>
      </w:r>
      <w:r w:rsidR="00133837">
        <w:rPr>
          <w:rFonts w:cs="Linux Libertine"/>
          <w:color w:val="000000"/>
          <w:szCs w:val="18"/>
        </w:rPr>
        <w:t xml:space="preserve"> heavily </w:t>
      </w:r>
      <w:r w:rsidR="002A3E86">
        <w:rPr>
          <w:rFonts w:cs="Linux Libertine"/>
          <w:color w:val="000000"/>
          <w:szCs w:val="18"/>
        </w:rPr>
        <w:t xml:space="preserve">on </w:t>
      </w:r>
      <w:r w:rsidR="00133837">
        <w:rPr>
          <w:rFonts w:cs="Linux Libertine"/>
          <w:color w:val="000000"/>
          <w:szCs w:val="18"/>
        </w:rPr>
        <w:t>word analysis against a</w:t>
      </w:r>
      <w:r w:rsidR="002A3E86">
        <w:rPr>
          <w:rFonts w:cs="Linux Libertine"/>
          <w:color w:val="000000"/>
          <w:szCs w:val="18"/>
        </w:rPr>
        <w:t xml:space="preserve"> prepared dictionary of significant terms and </w:t>
      </w:r>
      <w:r w:rsidR="001846DA">
        <w:rPr>
          <w:rFonts w:cs="Linux Libertine"/>
          <w:color w:val="000000"/>
          <w:szCs w:val="18"/>
        </w:rPr>
        <w:t xml:space="preserve">on </w:t>
      </w:r>
      <w:r w:rsidR="002A3E86">
        <w:rPr>
          <w:rFonts w:cs="Linux Libertine"/>
          <w:color w:val="000000"/>
          <w:szCs w:val="18"/>
        </w:rPr>
        <w:t>the real name of the user, something not included in our chosen dataset.</w:t>
      </w:r>
    </w:p>
    <w:p w14:paraId="3AE4505C" w14:textId="77777777" w:rsidR="004F6F87" w:rsidRDefault="004F6F87" w:rsidP="006075A2">
      <w:pPr>
        <w:ind w:firstLine="0"/>
      </w:pPr>
    </w:p>
    <w:p w14:paraId="63EBB223" w14:textId="1C836AAD" w:rsidR="004F6F87" w:rsidRPr="004129BE" w:rsidRDefault="000E7149" w:rsidP="004F6F87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Vicente et al.</w:t>
      </w:r>
      <w:r w:rsidR="006936C7">
        <w:rPr>
          <w:rFonts w:cs="Linux Libertine"/>
          <w:color w:val="000000"/>
          <w:szCs w:val="18"/>
        </w:rPr>
        <w:t xml:space="preserve"> </w:t>
      </w:r>
      <w:r w:rsidR="006936C7">
        <w:rPr>
          <w:rFonts w:cs="Linux Libertine"/>
          <w:color w:val="000000"/>
          <w:szCs w:val="18"/>
        </w:rPr>
        <w:fldChar w:fldCharType="begin"/>
      </w:r>
      <w:r w:rsidR="006936C7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6936C7">
        <w:rPr>
          <w:rFonts w:cs="Linux Libertine"/>
          <w:color w:val="000000"/>
          <w:szCs w:val="18"/>
        </w:rPr>
        <w:fldChar w:fldCharType="separate"/>
      </w:r>
      <w:r w:rsidR="006936C7">
        <w:rPr>
          <w:rFonts w:cs="Linux Libertine"/>
          <w:noProof/>
          <w:color w:val="000000"/>
          <w:szCs w:val="18"/>
        </w:rPr>
        <w:t>[</w:t>
      </w:r>
      <w:hyperlink w:anchor="_ENREF_2" w:tooltip="Vicente, 2015 #2" w:history="1">
        <w:r w:rsidR="006936C7" w:rsidRPr="00D72443">
          <w:rPr>
            <w:rStyle w:val="Hyperlink"/>
          </w:rPr>
          <w:t>2</w:t>
        </w:r>
      </w:hyperlink>
      <w:r w:rsidR="006936C7">
        <w:rPr>
          <w:rFonts w:cs="Linux Libertine"/>
          <w:noProof/>
          <w:color w:val="000000"/>
          <w:szCs w:val="18"/>
        </w:rPr>
        <w:t>]</w:t>
      </w:r>
      <w:r w:rsidR="006936C7">
        <w:rPr>
          <w:rFonts w:cs="Linux Libertine"/>
          <w:color w:val="000000"/>
          <w:szCs w:val="18"/>
        </w:rPr>
        <w:fldChar w:fldCharType="end"/>
      </w:r>
      <w:r w:rsidR="006936C7">
        <w:rPr>
          <w:rFonts w:cs="Linux Libertine"/>
          <w:color w:val="000000"/>
          <w:szCs w:val="18"/>
        </w:rPr>
        <w:t xml:space="preserve"> </w:t>
      </w:r>
      <w:r>
        <w:rPr>
          <w:rFonts w:cs="Linux Libertine"/>
          <w:color w:val="000000"/>
          <w:szCs w:val="18"/>
        </w:rPr>
        <w:t xml:space="preserve">achieved </w:t>
      </w:r>
      <w:r w:rsidR="004F6F87">
        <w:rPr>
          <w:rFonts w:cs="Linux Libertine"/>
          <w:color w:val="000000"/>
          <w:szCs w:val="18"/>
        </w:rPr>
        <w:t>higher accuracy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97%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</w:t>
      </w:r>
      <w:r w:rsidR="00AF00A0">
        <w:rPr>
          <w:rFonts w:cs="Linux Libertine"/>
          <w:color w:val="000000"/>
          <w:szCs w:val="18"/>
        </w:rPr>
        <w:t xml:space="preserve">using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an unstructured dataset of </w:t>
      </w:r>
      <w:r w:rsidR="004129BE">
        <w:rPr>
          <w:rFonts w:cs="Linux Libertine"/>
          <w:color w:val="000000"/>
          <w:szCs w:val="18"/>
          <w:lang w:val="en-IE" w:eastAsia="en-IE"/>
        </w:rPr>
        <w:t>242,000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twitter users. For pre-processing, features like username and screen</w:t>
      </w:r>
      <w:r w:rsidR="004129BE">
        <w:rPr>
          <w:rFonts w:cs="Linux Libertine"/>
          <w:color w:val="000000"/>
          <w:szCs w:val="18"/>
          <w:lang w:val="en-IE" w:eastAsia="en-IE"/>
        </w:rPr>
        <w:t>-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name were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compared with a gender-based dictionary. Supervised and unsupervised learning techniques were applied to evaluate the performance. Multinomial Naive Bayes method achieved the highest accuracy. Interestingly, an unsupervised learning algorithm, fuzzy c-Means </w:t>
      </w:r>
      <w:r w:rsidR="004129BE">
        <w:rPr>
          <w:rFonts w:cs="Linux Libertine"/>
          <w:color w:val="000000"/>
          <w:szCs w:val="18"/>
          <w:lang w:val="en-IE" w:eastAsia="en-IE"/>
        </w:rPr>
        <w:t>was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96%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accurate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. However, </w:t>
      </w:r>
      <w:r w:rsidR="004129BE">
        <w:rPr>
          <w:rFonts w:cs="Linux Libertine"/>
          <w:color w:val="000000"/>
          <w:szCs w:val="18"/>
          <w:lang w:val="en-IE" w:eastAsia="en-IE"/>
        </w:rPr>
        <w:t>its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accuracy can only be improved by large </w:t>
      </w:r>
      <w:r w:rsidR="004129BE" w:rsidRPr="006075A2">
        <w:rPr>
          <w:rFonts w:cs="Linux Libertine"/>
          <w:color w:val="000000"/>
          <w:szCs w:val="18"/>
          <w:lang w:val="en-IE" w:eastAsia="en-IE"/>
        </w:rPr>
        <w:t xml:space="preserve">training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datasets.      </w:t>
      </w:r>
    </w:p>
    <w:p w14:paraId="7EE07298" w14:textId="09986F96" w:rsidR="009416AF" w:rsidRDefault="009416AF" w:rsidP="009416AF">
      <w:pPr>
        <w:pStyle w:val="Heading1"/>
      </w:pPr>
      <w:r>
        <w:t>mETHODOLOGY</w:t>
      </w:r>
    </w:p>
    <w:p w14:paraId="5878AABC" w14:textId="710E2279" w:rsidR="006664F0" w:rsidRPr="006664F0" w:rsidRDefault="004F6F87" w:rsidP="006664F0">
      <w:pPr>
        <w:pStyle w:val="Heading2"/>
      </w:pPr>
      <w:r>
        <w:t>Acquiring</w:t>
      </w:r>
      <w:r w:rsidR="009416AF">
        <w:t xml:space="preserve"> data</w:t>
      </w:r>
    </w:p>
    <w:p w14:paraId="3383D8D4" w14:textId="0627E339" w:rsidR="004F6F87" w:rsidRPr="004F1B62" w:rsidRDefault="00F62D0E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Our</w:t>
      </w:r>
      <w:r w:rsidR="004F6F87" w:rsidRPr="004F1B62">
        <w:rPr>
          <w:rFonts w:cs="Linux Libertine"/>
          <w:color w:val="000000"/>
          <w:szCs w:val="18"/>
        </w:rPr>
        <w:t xml:space="preserve"> dataset</w:t>
      </w:r>
      <w:r w:rsidRPr="004F1B62">
        <w:rPr>
          <w:rFonts w:cs="Linux Libertine"/>
          <w:color w:val="000000"/>
          <w:szCs w:val="18"/>
        </w:rPr>
        <w:t>, created by Figure Eight,</w:t>
      </w:r>
      <w:r w:rsidR="004F6F87" w:rsidRPr="004F1B62">
        <w:rPr>
          <w:rFonts w:cs="Linux Libertine"/>
          <w:color w:val="000000"/>
          <w:szCs w:val="18"/>
        </w:rPr>
        <w:t xml:space="preserve"> was acquired from Kaggle</w:t>
      </w:r>
      <w:r w:rsidR="0095447E" w:rsidRPr="004F1B62">
        <w:rPr>
          <w:rFonts w:cs="Linux Libertine"/>
          <w:color w:val="000000"/>
          <w:szCs w:val="18"/>
        </w:rPr>
        <w:t xml:space="preserve"> </w:t>
      </w:r>
      <w:r w:rsidR="0095447E" w:rsidRPr="004F1B62">
        <w:rPr>
          <w:rFonts w:cs="Linux Libertine"/>
          <w:color w:val="000000"/>
          <w:szCs w:val="18"/>
        </w:rPr>
        <w:fldChar w:fldCharType="begin"/>
      </w:r>
      <w:r w:rsidR="00DE32CC" w:rsidRPr="004F1B62">
        <w:rPr>
          <w:rFonts w:cs="Linux Libertine"/>
          <w:color w:val="000000"/>
          <w:szCs w:val="18"/>
        </w:rPr>
        <w:instrText xml:space="preserve"> ADDIN EN.CITE &lt;EndNote&gt;&lt;Cite&gt;&lt;Author&gt;inc.&lt;/Author&gt;&lt;Year&gt;2016&lt;/Year&gt;&lt;RecNum&gt;8&lt;/RecNum&gt;&lt;DisplayText&gt;[3, 4]&lt;/DisplayText&gt;&lt;record&gt;&lt;rec-number&gt;8&lt;/rec-number&gt;&lt;foreign-keys&gt;&lt;key app="EN" db-id="werxdts9620dz3e90rppsf0bs02rwep9zadd" timestamp="1540757183"&gt;8&lt;/key&gt;&lt;/foreign-keys&gt;&lt;ref-type name="Web Page"&gt;12&lt;/ref-type&gt;&lt;contributors&gt;&lt;authors&gt;&lt;author&gt;Kaggle inc.&lt;/author&gt;&lt;/authors&gt;&lt;/contributors&gt;&lt;titles&gt;&lt;title&gt;Twitter User Gender Classification&lt;/title&gt;&lt;/titles&gt;&lt;volume&gt;2018&lt;/volume&gt;&lt;number&gt;14/10&lt;/number&gt;&lt;dates&gt;&lt;year&gt;2016&lt;/year&gt;&lt;/dates&gt;&lt;urls&gt;&lt;related-urls&gt;&lt;url&gt;https://www.kaggle.com/crowdflower/twitter-user-gender-classification&lt;/url&gt;&lt;/related-urls&gt;&lt;/urls&gt;&lt;custom1&gt;2018&lt;/custom1&gt;&lt;custom2&gt;28/10&lt;/custom2&gt;&lt;/record&gt;&lt;/Cite&gt;&lt;Cite&gt;&lt;Author&gt;Inc.&lt;/Author&gt;&lt;Year&gt;2015&lt;/Year&gt;&lt;RecNum&gt;7&lt;/RecNum&gt;&lt;record&gt;&lt;rec-number&gt;7&lt;/rec-number&gt;&lt;foreign-keys&gt;&lt;key app="EN" db-id="werxdts9620dz3e90rppsf0bs02rwep9zadd" timestamp="1540756384"&gt;7&lt;/key&gt;&lt;/foreign-keys&gt;&lt;ref-type name="Web Page"&gt;12&lt;/ref-type&gt;&lt;contributors&gt;&lt;authors&gt;&lt;author&gt;Figure Eight Inc.&lt;/author&gt;&lt;/authors&gt;&lt;/contributors&gt;&lt;titles&gt;&lt;title&gt;Data For Everyone&lt;/title&gt;&lt;/titles&gt;&lt;volume&gt;2018&lt;/volume&gt;&lt;number&gt;28/10&lt;/number&gt;&lt;dates&gt;&lt;year&gt;2015&lt;/year&gt;&lt;/dates&gt;&lt;urls&gt;&lt;related-urls&gt;&lt;url&gt;https://www.figure-eight.com/data-for-everyone/&lt;/url&gt;&lt;/related-urls&gt;&lt;/urls&gt;&lt;custom1&gt;2018&lt;/custom1&gt;&lt;custom2&gt;28&lt;/custom2&gt;&lt;/record&gt;&lt;/Cite&gt;&lt;/EndNote&gt;</w:instrText>
      </w:r>
      <w:r w:rsidR="0095447E" w:rsidRPr="004F1B62">
        <w:rPr>
          <w:rFonts w:cs="Linux Libertine"/>
          <w:color w:val="000000"/>
          <w:szCs w:val="18"/>
        </w:rPr>
        <w:fldChar w:fldCharType="separate"/>
      </w:r>
      <w:r w:rsidR="00DE32CC" w:rsidRPr="00D72443">
        <w:rPr>
          <w:rStyle w:val="Hyperlink"/>
        </w:rPr>
        <w:t>[</w:t>
      </w:r>
      <w:hyperlink w:anchor="_ENREF_3" w:tooltip="inc., 2016 #8" w:history="1">
        <w:r w:rsidR="0014032D" w:rsidRPr="00D72443">
          <w:rPr>
            <w:rStyle w:val="Hyperlink"/>
          </w:rPr>
          <w:t>3</w:t>
        </w:r>
      </w:hyperlink>
      <w:r w:rsidR="00DE32CC" w:rsidRPr="00D72443">
        <w:rPr>
          <w:rStyle w:val="Hyperlink"/>
        </w:rPr>
        <w:t xml:space="preserve">, </w:t>
      </w:r>
      <w:hyperlink w:anchor="_ENREF_4" w:tooltip="Inc., 2015 #7" w:history="1">
        <w:r w:rsidR="0014032D" w:rsidRPr="00D72443">
          <w:rPr>
            <w:rStyle w:val="Hyperlink"/>
          </w:rPr>
          <w:t>4</w:t>
        </w:r>
      </w:hyperlink>
      <w:r w:rsidR="00DE32CC" w:rsidRPr="004F1B62">
        <w:rPr>
          <w:rFonts w:cs="Linux Libertine"/>
          <w:color w:val="000000"/>
          <w:szCs w:val="18"/>
        </w:rPr>
        <w:t>]</w:t>
      </w:r>
      <w:r w:rsidR="0095447E" w:rsidRPr="004F1B62">
        <w:rPr>
          <w:rFonts w:cs="Linux Libertine"/>
          <w:color w:val="000000"/>
          <w:szCs w:val="18"/>
        </w:rPr>
        <w:fldChar w:fldCharType="end"/>
      </w:r>
      <w:r w:rsidR="0095447E" w:rsidRPr="004F1B62">
        <w:rPr>
          <w:rFonts w:cs="Linux Libertine"/>
          <w:color w:val="000000"/>
          <w:szCs w:val="18"/>
        </w:rPr>
        <w:t xml:space="preserve">. </w:t>
      </w:r>
      <w:r w:rsidR="004129BE" w:rsidRPr="004F1B62">
        <w:rPr>
          <w:rFonts w:cs="Linux Libertine"/>
          <w:color w:val="000000"/>
          <w:szCs w:val="18"/>
        </w:rPr>
        <w:t>It</w:t>
      </w:r>
      <w:r w:rsidR="004F6F87" w:rsidRPr="004F1B62">
        <w:rPr>
          <w:rFonts w:cs="Linux Libertine"/>
          <w:color w:val="000000"/>
          <w:szCs w:val="18"/>
        </w:rPr>
        <w:t xml:space="preserve"> contains 20,000 rows</w:t>
      </w:r>
      <w:r w:rsidR="00323650" w:rsidRPr="004F1B62">
        <w:rPr>
          <w:rFonts w:cs="Linux Libertine"/>
          <w:color w:val="000000"/>
          <w:szCs w:val="18"/>
        </w:rPr>
        <w:t xml:space="preserve"> of</w:t>
      </w:r>
      <w:r w:rsidR="004F6F87" w:rsidRPr="004F1B62">
        <w:rPr>
          <w:rFonts w:cs="Linux Libertine"/>
          <w:color w:val="000000"/>
          <w:szCs w:val="18"/>
        </w:rPr>
        <w:t xml:space="preserve"> information from </w:t>
      </w:r>
      <w:r w:rsidR="00323650" w:rsidRPr="004F1B62">
        <w:rPr>
          <w:rFonts w:cs="Linux Libertine"/>
          <w:color w:val="000000"/>
          <w:szCs w:val="18"/>
        </w:rPr>
        <w:t>Twitter</w:t>
      </w:r>
      <w:r w:rsidR="004F6F87" w:rsidRPr="004F1B62">
        <w:rPr>
          <w:rFonts w:cs="Linux Libertine"/>
          <w:color w:val="000000"/>
          <w:szCs w:val="18"/>
        </w:rPr>
        <w:t xml:space="preserve"> </w:t>
      </w:r>
      <w:r w:rsidR="00AC12C2" w:rsidRPr="004F1B62">
        <w:rPr>
          <w:rFonts w:cs="Linux Libertine"/>
          <w:color w:val="000000"/>
          <w:szCs w:val="18"/>
        </w:rPr>
        <w:t>profiles including</w:t>
      </w:r>
      <w:r w:rsidR="00EC7092" w:rsidRPr="004F1B62">
        <w:rPr>
          <w:rFonts w:cs="Linux Libertine"/>
          <w:color w:val="000000"/>
          <w:szCs w:val="18"/>
        </w:rPr>
        <w:t xml:space="preserve"> sample tweet</w:t>
      </w:r>
      <w:r w:rsidR="004129BE" w:rsidRPr="004F1B62">
        <w:rPr>
          <w:rFonts w:cs="Linux Libertine"/>
          <w:color w:val="000000"/>
          <w:szCs w:val="18"/>
        </w:rPr>
        <w:t>s</w:t>
      </w:r>
      <w:r w:rsidR="00EC7092" w:rsidRPr="004F1B62">
        <w:rPr>
          <w:rFonts w:cs="Linux Libertine"/>
          <w:color w:val="000000"/>
          <w:szCs w:val="18"/>
        </w:rPr>
        <w:t>.</w:t>
      </w:r>
    </w:p>
    <w:p w14:paraId="75BD2E9D" w14:textId="69908D73" w:rsidR="006664F0" w:rsidRPr="006664F0" w:rsidRDefault="001A4716" w:rsidP="006664F0">
      <w:pPr>
        <w:pStyle w:val="Heading2"/>
      </w:pPr>
      <w:r>
        <w:t>Pre-</w:t>
      </w:r>
      <w:r w:rsidR="004F6F87">
        <w:t>Processing</w:t>
      </w:r>
    </w:p>
    <w:p w14:paraId="0DE0F2E5" w14:textId="7721F821" w:rsidR="004F6F87" w:rsidRPr="004F1B62" w:rsidRDefault="00A230A8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labeled data contains the gender values ‘Male’, ‘Female’, ‘Brand’, and ‘Unknown’. Only ‘Male’ and ‘Female’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are considered, 65% of the data in total. To normalize numerical features, we implement vector normalization. Where possible, categorical data is converted into Boolean. Some non-uniform </w:t>
      </w:r>
      <w:r w:rsidR="005227E1" w:rsidRPr="004F1B62">
        <w:rPr>
          <w:rFonts w:cs="Linux Libertine"/>
          <w:color w:val="000000"/>
          <w:szCs w:val="18"/>
        </w:rPr>
        <w:t xml:space="preserve">values are </w:t>
      </w:r>
      <w:r w:rsidRPr="004F1B62">
        <w:rPr>
          <w:rFonts w:cs="Linux Libertine"/>
          <w:color w:val="000000"/>
          <w:szCs w:val="18"/>
        </w:rPr>
        <w:t>discarded</w:t>
      </w:r>
      <w:r w:rsidR="005227E1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while others, </w:t>
      </w:r>
      <w:r w:rsidR="005227E1" w:rsidRPr="004F1B62">
        <w:rPr>
          <w:rFonts w:cs="Linux Libertine"/>
          <w:color w:val="000000"/>
          <w:szCs w:val="18"/>
        </w:rPr>
        <w:t>like</w:t>
      </w:r>
      <w:r w:rsidRPr="004F1B62">
        <w:rPr>
          <w:rFonts w:cs="Linux Libertine"/>
          <w:color w:val="000000"/>
          <w:szCs w:val="18"/>
        </w:rPr>
        <w:t xml:space="preserve"> profile image, are set aside as potential future features. For other categorical features, we identify metrics to facilitate comparison. </w:t>
      </w:r>
      <w:r w:rsidR="005227E1" w:rsidRPr="004F1B62">
        <w:rPr>
          <w:rFonts w:cs="Linux Libertine"/>
          <w:color w:val="000000"/>
          <w:szCs w:val="18"/>
        </w:rPr>
        <w:t xml:space="preserve">For </w:t>
      </w:r>
      <w:r w:rsidRPr="004F1B62">
        <w:rPr>
          <w:rFonts w:cs="Linux Libertine"/>
          <w:color w:val="000000"/>
          <w:szCs w:val="18"/>
        </w:rPr>
        <w:t>profile descriptions, we count the number of words, number of hashtags, references to social media, and hyperlinks. Our finalized</w:t>
      </w:r>
      <w:r w:rsidR="00147E5D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list</w:t>
      </w:r>
      <w:r w:rsidR="005227E1" w:rsidRPr="004F1B62">
        <w:rPr>
          <w:rFonts w:cs="Linux Libertine"/>
          <w:color w:val="000000"/>
          <w:szCs w:val="18"/>
        </w:rPr>
        <w:t xml:space="preserve"> is</w:t>
      </w:r>
      <w:r w:rsidRPr="004F1B62">
        <w:rPr>
          <w:rFonts w:cs="Linux Libertine"/>
          <w:color w:val="000000"/>
          <w:szCs w:val="18"/>
        </w:rPr>
        <w:t>: account creation date, favorites, tweets, description length, hashtags in description, social media</w:t>
      </w:r>
      <w:r w:rsidR="00147E5D">
        <w:rPr>
          <w:rFonts w:cs="Linux Libertine"/>
          <w:color w:val="000000"/>
          <w:szCs w:val="18"/>
        </w:rPr>
        <w:t xml:space="preserve"> references</w:t>
      </w:r>
      <w:r w:rsidRPr="004F1B62">
        <w:rPr>
          <w:rFonts w:cs="Linux Libertine"/>
          <w:color w:val="000000"/>
          <w:szCs w:val="18"/>
        </w:rPr>
        <w:t>, username length, default color scheme</w:t>
      </w:r>
      <w:r w:rsidR="00147E5D">
        <w:rPr>
          <w:rFonts w:cs="Linux Libertine"/>
          <w:color w:val="000000"/>
          <w:szCs w:val="18"/>
        </w:rPr>
        <w:t xml:space="preserve"> use</w:t>
      </w:r>
      <w:r w:rsidRPr="004F1B62">
        <w:rPr>
          <w:rFonts w:cs="Linux Libertine"/>
          <w:color w:val="000000"/>
          <w:szCs w:val="18"/>
        </w:rPr>
        <w:t xml:space="preserve">, tweet length, </w:t>
      </w:r>
      <w:r w:rsidR="00147E5D">
        <w:rPr>
          <w:rFonts w:cs="Linux Libertine"/>
          <w:color w:val="000000"/>
          <w:szCs w:val="18"/>
        </w:rPr>
        <w:t>mentions</w:t>
      </w:r>
      <w:r w:rsidRPr="004F1B62">
        <w:rPr>
          <w:rFonts w:cs="Linux Libertine"/>
          <w:color w:val="000000"/>
          <w:szCs w:val="18"/>
        </w:rPr>
        <w:t xml:space="preserve"> (‘@’ in </w:t>
      </w:r>
      <w:r w:rsidR="008C621A" w:rsidRPr="004F1B62">
        <w:rPr>
          <w:rFonts w:cs="Linux Libertine"/>
          <w:color w:val="000000"/>
          <w:szCs w:val="18"/>
        </w:rPr>
        <w:t xml:space="preserve">a </w:t>
      </w:r>
      <w:r w:rsidRPr="004F1B62">
        <w:rPr>
          <w:rFonts w:cs="Linux Libertine"/>
          <w:color w:val="000000"/>
          <w:szCs w:val="18"/>
        </w:rPr>
        <w:t xml:space="preserve">tweet), </w:t>
      </w:r>
      <w:r w:rsidR="00147E5D">
        <w:rPr>
          <w:rFonts w:cs="Linux Libertine"/>
          <w:color w:val="000000"/>
          <w:szCs w:val="18"/>
        </w:rPr>
        <w:t>tweet</w:t>
      </w:r>
      <w:r w:rsidRPr="004F1B62">
        <w:rPr>
          <w:rFonts w:cs="Linux Libertine"/>
          <w:color w:val="000000"/>
          <w:szCs w:val="18"/>
        </w:rPr>
        <w:t xml:space="preserve"> hashtags, hyperlink</w:t>
      </w:r>
      <w:r w:rsidR="00147E5D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used.</w:t>
      </w:r>
    </w:p>
    <w:p w14:paraId="21F7ECCE" w14:textId="77777777" w:rsidR="006664F0" w:rsidRPr="004F6F87" w:rsidRDefault="006664F0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9FCFB5C" w14:textId="2181D921" w:rsidR="004F6F87" w:rsidRPr="004F6F87" w:rsidRDefault="00C16B81" w:rsidP="00A230A8">
      <w:pPr>
        <w:pStyle w:val="Heading2"/>
      </w:pPr>
      <w:r>
        <w:t>Choosing Models</w:t>
      </w:r>
    </w:p>
    <w:p w14:paraId="64B7EF34" w14:textId="44792ED6" w:rsidR="006664F0" w:rsidRPr="006664F0" w:rsidRDefault="004F6F87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Logistic Regression</w:t>
      </w:r>
    </w:p>
    <w:p w14:paraId="47DB9E13" w14:textId="57A8B749" w:rsidR="006664F0" w:rsidRPr="004F1B62" w:rsidRDefault="006664F0" w:rsidP="006664F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Since our prediction is binary, we chose Logistic Regression as the baseline model.  Multiple parameters were tweaked to get an optimal prediction. We tested combinations of C - the inverse of regularization strength, penalty, and polynomial features. </w:t>
      </w:r>
    </w:p>
    <w:p w14:paraId="0CCDCD91" w14:textId="4F4C1033" w:rsidR="004F6F87" w:rsidRPr="004F6F87" w:rsidRDefault="006664F0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 xml:space="preserve"> </w:t>
      </w:r>
      <w:r w:rsidR="004F6F87">
        <w:rPr>
          <w:b/>
          <w:i w:val="0"/>
          <w:sz w:val="20"/>
        </w:rPr>
        <w:t>Support Vector Machine</w:t>
      </w:r>
    </w:p>
    <w:p w14:paraId="1615F341" w14:textId="05E63B37" w:rsidR="004F6F87" w:rsidRPr="004F6F87" w:rsidRDefault="00977426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4F1B62">
        <w:rPr>
          <w:rFonts w:eastAsia="Times New Roman" w:cs="Linux Libertine"/>
          <w:color w:val="000000"/>
          <w:szCs w:val="18"/>
        </w:rPr>
        <w:t>SVM was chosen due to its efficiency in classifying high-dimensional data and suitability for</w:t>
      </w:r>
      <w:r w:rsidR="00177BF2" w:rsidRPr="004F1B62">
        <w:rPr>
          <w:rFonts w:eastAsia="Times New Roman" w:cs="Linux Libertine"/>
          <w:color w:val="000000"/>
          <w:szCs w:val="18"/>
        </w:rPr>
        <w:t xml:space="preserve"> </w:t>
      </w:r>
      <w:r w:rsidRPr="004F1B62">
        <w:rPr>
          <w:rFonts w:eastAsia="Times New Roman" w:cs="Linux Libertine"/>
          <w:color w:val="000000"/>
          <w:szCs w:val="18"/>
        </w:rPr>
        <w:t xml:space="preserve">binary labeled data.  Furthermore, the use of regularization parameters could inhibit overfitting while the kernels could assist with non-linear classification </w:t>
      </w:r>
      <w:r w:rsidR="008C440C" w:rsidRPr="004F1B62">
        <w:rPr>
          <w:rFonts w:eastAsia="Times New Roman" w:cs="Linux Libertine"/>
          <w:color w:val="000000"/>
          <w:szCs w:val="18"/>
        </w:rPr>
        <w:fldChar w:fldCharType="begin"/>
      </w:r>
      <w:r w:rsidR="006075A2" w:rsidRPr="004F1B62">
        <w:rPr>
          <w:rFonts w:eastAsia="Times New Roman" w:cs="Linux Libertine"/>
          <w:color w:val="000000"/>
          <w:szCs w:val="18"/>
        </w:rPr>
        <w:instrText xml:space="preserve"> ADDIN EN.CITE &lt;EndNote&gt;&lt;Cite&gt;&lt;Author&gt;Team&lt;/Author&gt;&lt;RecNum&gt;9&lt;/RecNum&gt;&lt;DisplayText&gt;[5]&lt;/DisplayText&gt;&lt;record&gt;&lt;rec-number&gt;9&lt;/rec-number&gt;&lt;foreign-keys&gt;&lt;key app="EN" db-id="werxdts9620dz3e90rppsf0bs02rwep9zadd" timestamp="1540765955"&gt;9&lt;/key&gt;&lt;/foreign-keys&gt;&lt;ref-type name="Web Page"&gt;12&lt;/ref-type&gt;&lt;contributors&gt;&lt;authors&gt;&lt;author&gt;QuantStart Team&lt;/author&gt;&lt;/authors&gt;&lt;/contributors&gt;&lt;titles&gt;&lt;title&gt;Support Vector Machines: A Guide for Beginners&lt;/title&gt;&lt;/titles&gt;&lt;volume&gt;2018&lt;/volume&gt;&lt;number&gt;24/10&lt;/number&gt;&lt;dates&gt;&lt;/dates&gt;&lt;urls&gt;&lt;related-urls&gt;&lt;url&gt;https://www.quantstart.com/articles/Support-Vector-Machines-A-Guide-for-Beginners&lt;/url&gt;&lt;/related-urls&gt;&lt;/urls&gt;&lt;custom1&gt;2018&lt;/custom1&gt;&lt;custom2&gt;28/10&lt;/custom2&gt;&lt;/record&gt;&lt;/Cite&gt;&lt;/EndNote&gt;</w:instrText>
      </w:r>
      <w:r w:rsidR="008C440C" w:rsidRPr="004F1B62">
        <w:rPr>
          <w:rFonts w:eastAsia="Times New Roman" w:cs="Linux Libertine"/>
          <w:color w:val="000000"/>
          <w:szCs w:val="18"/>
        </w:rPr>
        <w:fldChar w:fldCharType="separate"/>
      </w:r>
      <w:r w:rsidR="006075A2" w:rsidRPr="004F1B62">
        <w:rPr>
          <w:rFonts w:eastAsia="Times New Roman" w:cs="Linux Libertine"/>
          <w:color w:val="000000"/>
          <w:szCs w:val="18"/>
        </w:rPr>
        <w:t>[</w:t>
      </w:r>
      <w:hyperlink w:anchor="_ENREF_5" w:tooltip="Team,  #9" w:history="1">
        <w:r w:rsidR="0014032D" w:rsidRPr="00D72443">
          <w:rPr>
            <w:rStyle w:val="Hyperlink"/>
          </w:rPr>
          <w:t>5</w:t>
        </w:r>
      </w:hyperlink>
      <w:r w:rsidR="006075A2" w:rsidRPr="004F1B62">
        <w:rPr>
          <w:rFonts w:eastAsia="Times New Roman" w:cs="Linux Libertine"/>
          <w:color w:val="000000"/>
          <w:szCs w:val="18"/>
        </w:rPr>
        <w:t>]</w:t>
      </w:r>
      <w:r w:rsidR="008C440C" w:rsidRPr="004F1B62">
        <w:rPr>
          <w:rFonts w:eastAsia="Times New Roman" w:cs="Linux Libertine"/>
          <w:color w:val="000000"/>
          <w:szCs w:val="18"/>
        </w:rPr>
        <w:fldChar w:fldCharType="end"/>
      </w:r>
      <w:r>
        <w:rPr>
          <w:rFonts w:eastAsia="Times New Roman" w:cs="Linux Libertine"/>
          <w:color w:val="000000"/>
          <w:szCs w:val="18"/>
          <w:lang w:val="en-IE" w:eastAsia="en-IE"/>
        </w:rPr>
        <w:t>.</w:t>
      </w:r>
    </w:p>
    <w:p w14:paraId="6321B71D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1F7ABDB6" w14:textId="73D7CBB7" w:rsidR="004F6F87" w:rsidRPr="004F6F87" w:rsidRDefault="004F6F87" w:rsidP="004F6F87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lastRenderedPageBreak/>
        <w:t>Extreme Gradient Boost</w:t>
      </w:r>
    </w:p>
    <w:p w14:paraId="42CCB15B" w14:textId="521A3325" w:rsidR="004F6F87" w:rsidRPr="004F1B62" w:rsidRDefault="00177BF2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We</w:t>
      </w:r>
      <w:r w:rsidR="00977426">
        <w:rPr>
          <w:rFonts w:cs="Linux Libertine"/>
          <w:color w:val="000000"/>
          <w:szCs w:val="18"/>
        </w:rPr>
        <w:t xml:space="preserve"> achieved good accuracy using </w:t>
      </w:r>
      <w:r w:rsidR="008C621A">
        <w:rPr>
          <w:rFonts w:cs="Linux Libertine"/>
          <w:color w:val="000000"/>
          <w:szCs w:val="18"/>
        </w:rPr>
        <w:t xml:space="preserve">the </w:t>
      </w:r>
      <w:r w:rsidR="00977426" w:rsidRPr="008C621A">
        <w:rPr>
          <w:rFonts w:cs="Linux Libertine"/>
          <w:color w:val="000000"/>
          <w:szCs w:val="18"/>
        </w:rPr>
        <w:t>state-of-the-art</w:t>
      </w:r>
      <w:r w:rsidR="00977426">
        <w:rPr>
          <w:rFonts w:cs="Linux Libertine"/>
          <w:color w:val="000000"/>
          <w:szCs w:val="18"/>
        </w:rPr>
        <w:t xml:space="preserve"> </w:t>
      </w:r>
      <w:proofErr w:type="spellStart"/>
      <w:r w:rsidR="00977426">
        <w:rPr>
          <w:rFonts w:cs="Linux Libertine"/>
          <w:color w:val="000000"/>
          <w:szCs w:val="18"/>
        </w:rPr>
        <w:t>XGBoost</w:t>
      </w:r>
      <w:proofErr w:type="spellEnd"/>
      <w:r w:rsidR="00977426">
        <w:rPr>
          <w:rFonts w:cs="Linux Libertine"/>
          <w:color w:val="000000"/>
          <w:szCs w:val="18"/>
        </w:rPr>
        <w:t xml:space="preserve"> method,  a tree boosting method</w:t>
      </w:r>
      <w:r w:rsidR="00977426" w:rsidRPr="004F1B62">
        <w:rPr>
          <w:rFonts w:cs="Linux Libertine"/>
          <w:color w:val="000000"/>
          <w:szCs w:val="18"/>
        </w:rPr>
        <w:t xml:space="preserve"> </w:t>
      </w:r>
      <w:r w:rsidR="00003529" w:rsidRPr="004F1B62">
        <w:rPr>
          <w:rFonts w:cs="Linux Libertine"/>
          <w:color w:val="000000"/>
          <w:szCs w:val="18"/>
        </w:rPr>
        <w:fldChar w:fldCharType="begin"/>
      </w:r>
      <w:r w:rsidR="006075A2" w:rsidRPr="004F1B62">
        <w:rPr>
          <w:rFonts w:cs="Linux Libertine"/>
          <w:color w:val="000000"/>
          <w:szCs w:val="18"/>
        </w:rPr>
        <w:instrText xml:space="preserve"> ADDIN EN.CITE &lt;EndNote&gt;&lt;Cite&gt;&lt;Author&gt;Chen&lt;/Author&gt;&lt;Year&gt;2016&lt;/Year&gt;&lt;RecNum&gt;11&lt;/RecNum&gt;&lt;DisplayText&gt;[6]&lt;/DisplayText&gt;&lt;record&gt;&lt;rec-number&gt;11&lt;/rec-number&gt;&lt;foreign-keys&gt;&lt;key app="EN" db-id="werxdts9620dz3e90rppsf0bs02rwep9zadd" timestamp="1540780332"&gt;11&lt;/key&gt;&lt;/foreign-keys&gt;&lt;ref-type name="Conference Paper"&gt;47&lt;/ref-type&gt;&lt;contributors&gt;&lt;authors&gt;&lt;author&gt;Tianqi Chen&lt;/author&gt;&lt;author&gt;Carlos Guestrin&lt;/author&gt;&lt;/authors&gt;&lt;/contributors&gt;&lt;titles&gt;&lt;title&gt;XGBoost: A Scalable Tree Boosting System&lt;/title&gt;&lt;secondary-title&gt;Proceedings of the 22nd ACM SIGKDD International Conference on Knowledge Discovery and Data Mining&lt;/secondary-title&gt;&lt;/titles&gt;&lt;pages&gt;785-794&lt;/pages&gt;&lt;dates&gt;&lt;year&gt;2016&lt;/year&gt;&lt;/dates&gt;&lt;pub-location&gt;San Francisco, California, USA&lt;/pub-location&gt;&lt;publisher&gt;ACM&lt;/publisher&gt;&lt;urls&gt;&lt;/urls&gt;&lt;custom1&gt;2939785&lt;/custom1&gt;&lt;electronic-resource-num&gt;10.1145/2939672.2939785&lt;/electronic-resource-num&gt;&lt;/record&gt;&lt;/Cite&gt;&lt;/EndNote&gt;</w:instrText>
      </w:r>
      <w:r w:rsidR="00003529" w:rsidRPr="004F1B62">
        <w:rPr>
          <w:rFonts w:cs="Linux Libertine"/>
          <w:color w:val="000000"/>
          <w:szCs w:val="18"/>
        </w:rPr>
        <w:fldChar w:fldCharType="separate"/>
      </w:r>
      <w:r w:rsidR="006075A2" w:rsidRPr="004F1B62">
        <w:rPr>
          <w:rFonts w:cs="Linux Libertine"/>
          <w:color w:val="000000"/>
          <w:szCs w:val="18"/>
        </w:rPr>
        <w:t>[</w:t>
      </w:r>
      <w:hyperlink w:anchor="_ENREF_6" w:tooltip="Chen, 2016 #11" w:history="1">
        <w:r w:rsidR="0014032D" w:rsidRPr="00D72443">
          <w:rPr>
            <w:rStyle w:val="Hyperlink"/>
          </w:rPr>
          <w:t>6</w:t>
        </w:r>
      </w:hyperlink>
      <w:r w:rsidR="006075A2" w:rsidRPr="004F1B62">
        <w:rPr>
          <w:rFonts w:cs="Linux Libertine"/>
          <w:color w:val="000000"/>
          <w:szCs w:val="18"/>
        </w:rPr>
        <w:t>]</w:t>
      </w:r>
      <w:r w:rsidR="00003529" w:rsidRPr="004F1B62">
        <w:rPr>
          <w:rFonts w:cs="Linux Libertine"/>
          <w:color w:val="000000"/>
          <w:szCs w:val="18"/>
        </w:rPr>
        <w:fldChar w:fldCharType="end"/>
      </w:r>
      <w:r w:rsidR="004F6F87" w:rsidRPr="004F1B62">
        <w:rPr>
          <w:rFonts w:cs="Linux Libertine"/>
          <w:color w:val="000000"/>
          <w:szCs w:val="18"/>
        </w:rPr>
        <w:t xml:space="preserve">. The model can be defined by metrics like booster type, step size, depth of trees, etc. The model is defined for binary classification and the parameters are tuned </w:t>
      </w:r>
      <w:r w:rsidRPr="004F1B62">
        <w:rPr>
          <w:rFonts w:cs="Linux Libertine"/>
          <w:color w:val="000000"/>
          <w:szCs w:val="18"/>
        </w:rPr>
        <w:t>for</w:t>
      </w:r>
      <w:r w:rsidR="004F6F87" w:rsidRPr="004F1B62">
        <w:rPr>
          <w:rFonts w:cs="Linux Libertine"/>
          <w:color w:val="000000"/>
          <w:szCs w:val="18"/>
        </w:rPr>
        <w:t xml:space="preserve"> best results. The tuned parameter</w:t>
      </w:r>
      <w:r w:rsidRPr="004F1B62">
        <w:rPr>
          <w:rFonts w:cs="Linux Libertine"/>
          <w:color w:val="000000"/>
          <w:szCs w:val="18"/>
        </w:rPr>
        <w:t xml:space="preserve">s </w:t>
      </w:r>
      <w:r w:rsidR="004F6F87" w:rsidRPr="004F1B62">
        <w:rPr>
          <w:rFonts w:cs="Linux Libertine"/>
          <w:color w:val="000000"/>
          <w:szCs w:val="18"/>
        </w:rPr>
        <w:t xml:space="preserve">are shown in </w:t>
      </w:r>
      <w:hyperlink w:anchor="Table1" w:history="1">
        <w:r w:rsidR="004F6F87" w:rsidRPr="00D72443">
          <w:rPr>
            <w:rStyle w:val="Hyperlink"/>
            <w:rFonts w:cs="Linux Libertine"/>
            <w:szCs w:val="18"/>
          </w:rPr>
          <w:t xml:space="preserve">Table </w:t>
        </w:r>
        <w:r w:rsidR="00CE631B" w:rsidRPr="00D72443">
          <w:rPr>
            <w:rStyle w:val="Hyperlink"/>
            <w:rFonts w:cs="Linux Libertine"/>
            <w:szCs w:val="18"/>
          </w:rPr>
          <w:t>1</w:t>
        </w:r>
      </w:hyperlink>
      <w:r w:rsidR="00CE631B" w:rsidRPr="004F1B62">
        <w:rPr>
          <w:rFonts w:cs="Linux Libertine"/>
          <w:color w:val="000000"/>
          <w:szCs w:val="18"/>
        </w:rPr>
        <w:t>.</w:t>
      </w:r>
    </w:p>
    <w:p w14:paraId="70F7591B" w14:textId="37E56840" w:rsidR="00CE631B" w:rsidRPr="00CE631B" w:rsidRDefault="00CE631B" w:rsidP="00CE631B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>
        <w:rPr>
          <w:rStyle w:val="Label"/>
          <w:rFonts w:ascii="Linux Libertine" w:hAnsi="Linux Libertine"/>
          <w:b/>
          <w14:ligatures w14:val="standard"/>
        </w:rPr>
        <w:t>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>Optimum XG Boost Feature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55"/>
      </w:tblGrid>
      <w:tr w:rsidR="002A0E48" w14:paraId="21C109E7" w14:textId="77777777" w:rsidTr="000853A2">
        <w:trPr>
          <w:trHeight w:val="301"/>
        </w:trPr>
        <w:tc>
          <w:tcPr>
            <w:tcW w:w="2455" w:type="dxa"/>
            <w:tcBorders>
              <w:bottom w:val="double" w:sz="4" w:space="0" w:color="auto"/>
              <w:right w:val="double" w:sz="4" w:space="0" w:color="auto"/>
            </w:tcBorders>
          </w:tcPr>
          <w:p w14:paraId="0A9491CF" w14:textId="18FE4389" w:rsidR="002A0E48" w:rsidRPr="00177BF2" w:rsidRDefault="00177BF2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bookmarkStart w:id="3" w:name="Table1"/>
            <w:r w:rsidRPr="00177BF2">
              <w:rPr>
                <w:rFonts w:cs="Linux Libertine"/>
                <w:color w:val="000000"/>
                <w:sz w:val="22"/>
                <w:szCs w:val="18"/>
              </w:rPr>
              <w:t>Parameters</w:t>
            </w:r>
          </w:p>
        </w:tc>
        <w:tc>
          <w:tcPr>
            <w:tcW w:w="2455" w:type="dxa"/>
            <w:tcBorders>
              <w:left w:val="double" w:sz="4" w:space="0" w:color="auto"/>
              <w:bottom w:val="double" w:sz="4" w:space="0" w:color="auto"/>
            </w:tcBorders>
          </w:tcPr>
          <w:p w14:paraId="00AA5665" w14:textId="70967B3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Values</w:t>
            </w:r>
          </w:p>
        </w:tc>
      </w:tr>
      <w:tr w:rsidR="002A0E48" w14:paraId="380788CF" w14:textId="77777777" w:rsidTr="000853A2">
        <w:trPr>
          <w:trHeight w:val="317"/>
        </w:trPr>
        <w:tc>
          <w:tcPr>
            <w:tcW w:w="2455" w:type="dxa"/>
            <w:tcBorders>
              <w:top w:val="double" w:sz="4" w:space="0" w:color="auto"/>
              <w:right w:val="double" w:sz="4" w:space="0" w:color="auto"/>
            </w:tcBorders>
          </w:tcPr>
          <w:p w14:paraId="05A5B904" w14:textId="6E478FAC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Booster Type</w:t>
            </w:r>
          </w:p>
        </w:tc>
        <w:tc>
          <w:tcPr>
            <w:tcW w:w="2455" w:type="dxa"/>
            <w:tcBorders>
              <w:top w:val="double" w:sz="4" w:space="0" w:color="auto"/>
              <w:left w:val="double" w:sz="4" w:space="0" w:color="auto"/>
            </w:tcBorders>
          </w:tcPr>
          <w:p w14:paraId="41B7821E" w14:textId="0070291A" w:rsidR="002A0E48" w:rsidRPr="00177BF2" w:rsidRDefault="008C621A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 xml:space="preserve">B </w:t>
            </w:r>
            <w:r w:rsidR="00CE631B" w:rsidRPr="00177BF2">
              <w:rPr>
                <w:rFonts w:cs="Linux Libertine"/>
                <w:color w:val="000000"/>
                <w:sz w:val="22"/>
                <w:szCs w:val="18"/>
              </w:rPr>
              <w:t>tree</w:t>
            </w:r>
          </w:p>
        </w:tc>
      </w:tr>
      <w:tr w:rsidR="002A0E48" w14:paraId="68E1735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4184F82" w14:textId="7124D70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Evaluation Metric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3AEEDB2" w14:textId="795A12A0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logloss</w:t>
            </w:r>
          </w:p>
        </w:tc>
      </w:tr>
      <w:tr w:rsidR="002A0E48" w14:paraId="13F099B1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2C13D5B6" w14:textId="277CD136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Step Size (eta)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FFA6490" w14:textId="5639A14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0.1</w:t>
            </w:r>
          </w:p>
        </w:tc>
      </w:tr>
      <w:tr w:rsidR="002A0E48" w14:paraId="36BB50D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044E9AE" w14:textId="64CC174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Tree Depth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3EC56B8A" w14:textId="04A5A69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6</w:t>
            </w:r>
          </w:p>
        </w:tc>
      </w:tr>
      <w:tr w:rsidR="002A0E48" w14:paraId="0E935AA7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4B1A3648" w14:textId="32BE3D0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Child Weight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47A135A2" w14:textId="2F75C50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10</w:t>
            </w:r>
          </w:p>
        </w:tc>
      </w:tr>
      <w:tr w:rsidR="002A0E48" w14:paraId="5E3DF8FF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46096121" w14:textId="6BE4795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Split Value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70E00C1F" w14:textId="0F86F2E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0.7</w:t>
            </w:r>
          </w:p>
        </w:tc>
      </w:tr>
      <w:bookmarkEnd w:id="3"/>
    </w:tbl>
    <w:p w14:paraId="2E6392B0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E606B75" w14:textId="6CCC43DC" w:rsidR="00977426" w:rsidRPr="004F1B62" w:rsidRDefault="0097742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Using tuned parameters, the </w:t>
      </w:r>
      <w:r w:rsidR="00D52F36" w:rsidRPr="004F1B62">
        <w:rPr>
          <w:rFonts w:cs="Linux Libertine"/>
          <w:color w:val="000000"/>
          <w:szCs w:val="18"/>
        </w:rPr>
        <w:t xml:space="preserve">model was </w:t>
      </w:r>
      <w:r w:rsidRPr="004F1B62">
        <w:rPr>
          <w:rFonts w:cs="Linux Libertine"/>
          <w:color w:val="000000"/>
          <w:szCs w:val="18"/>
        </w:rPr>
        <w:t>62.46%</w:t>
      </w:r>
      <w:r w:rsidR="00D52F36" w:rsidRPr="004F1B62">
        <w:rPr>
          <w:rFonts w:cs="Linux Libertine"/>
          <w:color w:val="000000"/>
          <w:szCs w:val="18"/>
        </w:rPr>
        <w:t xml:space="preserve"> accurate, </w:t>
      </w:r>
      <w:r w:rsidRPr="004F1B62">
        <w:rPr>
          <w:rFonts w:cs="Linux Libertine"/>
          <w:color w:val="000000"/>
          <w:szCs w:val="18"/>
        </w:rPr>
        <w:t>slightly better th</w:t>
      </w:r>
      <w:r w:rsidR="008C621A" w:rsidRPr="004F1B62">
        <w:rPr>
          <w:rFonts w:cs="Linux Libertine"/>
          <w:color w:val="000000"/>
          <w:szCs w:val="18"/>
        </w:rPr>
        <w:t>a</w:t>
      </w:r>
      <w:r w:rsidRPr="004F1B62">
        <w:rPr>
          <w:rFonts w:cs="Linux Libertine"/>
          <w:color w:val="000000"/>
          <w:szCs w:val="18"/>
        </w:rPr>
        <w:t>n previous models.</w:t>
      </w:r>
    </w:p>
    <w:p w14:paraId="35675E08" w14:textId="65B7F675" w:rsidR="00040AE8" w:rsidRPr="00A62B50" w:rsidRDefault="004F4DB1" w:rsidP="005C62DE">
      <w:pPr>
        <w:pStyle w:val="Heading2"/>
      </w:pPr>
      <w:r>
        <w:t>Optimization</w:t>
      </w:r>
    </w:p>
    <w:p w14:paraId="4E4964AB" w14:textId="524B40CF" w:rsidR="00E25066" w:rsidRPr="004F1B62" w:rsidRDefault="00E2506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Initial tests were carried out using the default</w:t>
      </w:r>
      <w:r w:rsidR="0013226F" w:rsidRPr="004F1B62">
        <w:rPr>
          <w:rFonts w:cs="Linux Libertine"/>
          <w:color w:val="000000"/>
          <w:szCs w:val="18"/>
        </w:rPr>
        <w:t xml:space="preserve"> model</w:t>
      </w:r>
      <w:r w:rsidRPr="004F1B62">
        <w:rPr>
          <w:rFonts w:cs="Linux Libertine"/>
          <w:color w:val="000000"/>
          <w:szCs w:val="18"/>
        </w:rPr>
        <w:t xml:space="preserve"> parameters</w:t>
      </w:r>
      <w:r w:rsidR="0013226F" w:rsidRPr="004F1B62">
        <w:rPr>
          <w:rFonts w:cs="Linux Libertine"/>
          <w:color w:val="000000"/>
          <w:szCs w:val="18"/>
        </w:rPr>
        <w:t xml:space="preserve">. </w:t>
      </w:r>
      <w:r w:rsidRPr="004F1B62">
        <w:rPr>
          <w:rFonts w:cs="Linux Libertine"/>
          <w:color w:val="000000"/>
          <w:szCs w:val="18"/>
        </w:rPr>
        <w:t>Having established a benchmark, optimization was carried out to improve prediction</w:t>
      </w:r>
      <w:r w:rsidR="00745738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. Optimization was automated </w:t>
      </w:r>
      <w:r w:rsidR="0013226F" w:rsidRPr="004F1B62">
        <w:rPr>
          <w:rFonts w:cs="Linux Libertine"/>
          <w:color w:val="000000"/>
          <w:szCs w:val="18"/>
        </w:rPr>
        <w:t>using</w:t>
      </w:r>
      <w:r w:rsidRPr="004F1B62">
        <w:rPr>
          <w:rFonts w:cs="Linux Libertine"/>
          <w:color w:val="000000"/>
          <w:szCs w:val="18"/>
        </w:rPr>
        <w:t xml:space="preserve"> </w:t>
      </w:r>
      <w:proofErr w:type="spellStart"/>
      <w:r w:rsidRPr="004F1B62">
        <w:rPr>
          <w:rFonts w:cs="Linux Libertine"/>
          <w:color w:val="000000"/>
          <w:szCs w:val="18"/>
        </w:rPr>
        <w:t>Scikit</w:t>
      </w:r>
      <w:r w:rsidR="00745738" w:rsidRPr="004F1B62">
        <w:rPr>
          <w:rFonts w:cs="Linux Libertine"/>
          <w:color w:val="000000"/>
          <w:szCs w:val="18"/>
        </w:rPr>
        <w:t>-</w:t>
      </w:r>
      <w:r w:rsidRPr="004F1B62">
        <w:rPr>
          <w:rFonts w:cs="Linux Libertine"/>
          <w:color w:val="000000"/>
          <w:szCs w:val="18"/>
        </w:rPr>
        <w:t>Learn’s</w:t>
      </w:r>
      <w:proofErr w:type="spellEnd"/>
      <w:r w:rsidRPr="004F1B62">
        <w:rPr>
          <w:rFonts w:cs="Linux Libertine"/>
          <w:color w:val="000000"/>
          <w:szCs w:val="18"/>
        </w:rPr>
        <w:t xml:space="preserve"> ‘Grid Search’ function. </w:t>
      </w:r>
      <w:r w:rsidR="00745738" w:rsidRPr="004F1B62">
        <w:rPr>
          <w:rFonts w:cs="Linux Libertine"/>
          <w:color w:val="000000"/>
          <w:szCs w:val="18"/>
        </w:rPr>
        <w:t>Parameters</w:t>
      </w:r>
      <w:r w:rsidR="00507BE5" w:rsidRPr="004F1B62">
        <w:rPr>
          <w:rFonts w:cs="Linux Libertine"/>
          <w:color w:val="000000"/>
          <w:szCs w:val="18"/>
        </w:rPr>
        <w:t xml:space="preserve">, with a range of values, </w:t>
      </w:r>
      <w:r w:rsidR="00745738" w:rsidRPr="004F1B62">
        <w:rPr>
          <w:rFonts w:cs="Linux Libertine"/>
          <w:color w:val="000000"/>
          <w:szCs w:val="18"/>
        </w:rPr>
        <w:t>were</w:t>
      </w:r>
      <w:r w:rsidRPr="004F1B62">
        <w:rPr>
          <w:rFonts w:cs="Linux Libertine"/>
          <w:color w:val="000000"/>
          <w:szCs w:val="18"/>
        </w:rPr>
        <w:t xml:space="preserve"> identified for </w:t>
      </w:r>
      <w:r w:rsidR="00507BE5" w:rsidRPr="004F1B62">
        <w:rPr>
          <w:rFonts w:cs="Linux Libertine"/>
          <w:color w:val="000000"/>
          <w:szCs w:val="18"/>
        </w:rPr>
        <w:t>testing</w:t>
      </w:r>
      <w:r w:rsidRPr="004F1B62">
        <w:rPr>
          <w:rFonts w:cs="Linux Libertine"/>
          <w:color w:val="000000"/>
          <w:szCs w:val="18"/>
        </w:rPr>
        <w:t xml:space="preserve"> and arranged in a grid. Grid Search iterate</w:t>
      </w:r>
      <w:r w:rsidR="00507BE5" w:rsidRPr="004F1B62">
        <w:rPr>
          <w:rFonts w:cs="Linux Libertine"/>
          <w:color w:val="000000"/>
          <w:szCs w:val="18"/>
        </w:rPr>
        <w:t>d</w:t>
      </w:r>
      <w:r w:rsidRPr="004F1B62">
        <w:rPr>
          <w:rFonts w:cs="Linux Libertine"/>
          <w:color w:val="000000"/>
          <w:szCs w:val="18"/>
        </w:rPr>
        <w:t xml:space="preserve"> over combinations of these values to identify a ‘best match’. These values were then used in the final version of each model. </w:t>
      </w:r>
      <w:hyperlink w:anchor="Table2" w:history="1">
        <w:r w:rsidR="00507BE5" w:rsidRPr="00D72443">
          <w:rPr>
            <w:rStyle w:val="Hyperlink"/>
            <w:rFonts w:cs="Linux Libertine"/>
            <w:szCs w:val="18"/>
          </w:rPr>
          <w:t>Table 2</w:t>
        </w:r>
      </w:hyperlink>
      <w:r w:rsidR="00507BE5" w:rsidRPr="004F1B62">
        <w:rPr>
          <w:rFonts w:cs="Linux Libertine"/>
          <w:color w:val="000000"/>
          <w:szCs w:val="18"/>
        </w:rPr>
        <w:t xml:space="preserve"> </w:t>
      </w:r>
      <w:r w:rsidR="007652F5" w:rsidRPr="004F1B62">
        <w:rPr>
          <w:rFonts w:cs="Linux Libertine"/>
          <w:color w:val="000000"/>
          <w:szCs w:val="18"/>
        </w:rPr>
        <w:t>shows</w:t>
      </w:r>
      <w:r w:rsidR="00507BE5" w:rsidRPr="004F1B62">
        <w:rPr>
          <w:rFonts w:cs="Linux Libertine"/>
          <w:color w:val="000000"/>
          <w:szCs w:val="18"/>
        </w:rPr>
        <w:t xml:space="preserve"> this process</w:t>
      </w:r>
      <w:r w:rsidRPr="004F1B62">
        <w:rPr>
          <w:rFonts w:cs="Linux Libertine"/>
          <w:color w:val="000000"/>
          <w:szCs w:val="18"/>
        </w:rPr>
        <w:t>. For SV</w:t>
      </w:r>
      <w:r w:rsidR="00AD5E0D" w:rsidRPr="004F1B62">
        <w:rPr>
          <w:rFonts w:cs="Linux Libertine"/>
          <w:color w:val="000000"/>
          <w:szCs w:val="18"/>
        </w:rPr>
        <w:t>M</w:t>
      </w:r>
      <w:r w:rsidRPr="004F1B62">
        <w:rPr>
          <w:rFonts w:cs="Linux Libertine"/>
          <w:color w:val="000000"/>
          <w:szCs w:val="18"/>
        </w:rPr>
        <w:t>, the kernel was taken as a constant with the C and gamma value</w:t>
      </w:r>
      <w:r w:rsidR="00AD5E0D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varying.</w:t>
      </w:r>
    </w:p>
    <w:p w14:paraId="008B20DE" w14:textId="4D36CB6E" w:rsidR="004F4DB1" w:rsidRPr="004F4DB1" w:rsidRDefault="004F4DB1" w:rsidP="004F4DB1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631B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proofErr w:type="spellStart"/>
      <w:r w:rsidR="009E089F">
        <w:rPr>
          <w14:ligatures w14:val="standard"/>
        </w:rPr>
        <w:t>GridSearch</w:t>
      </w:r>
      <w:proofErr w:type="spellEnd"/>
      <w:r w:rsidR="009E089F">
        <w:rPr>
          <w14:ligatures w14:val="standard"/>
        </w:rPr>
        <w:t xml:space="preserve"> Optimization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366"/>
        <w:gridCol w:w="1137"/>
        <w:gridCol w:w="1137"/>
      </w:tblGrid>
      <w:tr w:rsidR="004F4DB1" w14:paraId="21FD9E09" w14:textId="15CAB65C" w:rsidTr="00CE631B">
        <w:tc>
          <w:tcPr>
            <w:tcW w:w="1376" w:type="dxa"/>
            <w:tcBorders>
              <w:bottom w:val="double" w:sz="4" w:space="0" w:color="auto"/>
            </w:tcBorders>
          </w:tcPr>
          <w:p w14:paraId="29F47567" w14:textId="6090E97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bookmarkStart w:id="4" w:name="Table2"/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Kernel</w:t>
            </w:r>
          </w:p>
        </w:tc>
        <w:tc>
          <w:tcPr>
            <w:tcW w:w="1366" w:type="dxa"/>
            <w:tcBorders>
              <w:bottom w:val="double" w:sz="4" w:space="0" w:color="auto"/>
            </w:tcBorders>
          </w:tcPr>
          <w:p w14:paraId="2248C11E" w14:textId="4154C706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Linear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C25676D" w14:textId="3C12874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Sigmoid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1CC297FA" w14:textId="0B1A06FB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Gaussian</w:t>
            </w:r>
          </w:p>
        </w:tc>
      </w:tr>
      <w:tr w:rsidR="004F4DB1" w14:paraId="2DAAD5D9" w14:textId="704D204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19A48628" w14:textId="008A74D9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C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57BB5990" w14:textId="3BB2D2A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967C985" w14:textId="1D14D53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59DBD7B9" w14:textId="525E0E17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</w:tr>
      <w:tr w:rsidR="004F4DB1" w14:paraId="1B327B29" w14:textId="61EFBA5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0DDABA34" w14:textId="14FDF2E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Gamma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1B262499" w14:textId="16FCDD9F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Na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2156D4E8" w14:textId="4B70BDE4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4CC3ED2" w14:textId="3480DFD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0.001</w:t>
            </w:r>
          </w:p>
        </w:tc>
      </w:tr>
      <w:tr w:rsidR="004F4DB1" w14:paraId="196DC7D9" w14:textId="2A923303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28EB523F" w14:textId="12EF683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Training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66BF0D3B" w14:textId="57D492C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60.72%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A6B822D" w14:textId="2FFAFCE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68.84%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5BBC2C5" w14:textId="7532CEB2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57.26%</w:t>
            </w:r>
          </w:p>
        </w:tc>
      </w:tr>
      <w:tr w:rsidR="004F4DB1" w14:paraId="5DDA1EF6" w14:textId="4F2BE0BF" w:rsidTr="00CE631B">
        <w:tc>
          <w:tcPr>
            <w:tcW w:w="1376" w:type="dxa"/>
            <w:tcBorders>
              <w:top w:val="double" w:sz="4" w:space="0" w:color="auto"/>
            </w:tcBorders>
          </w:tcPr>
          <w:p w14:paraId="23989EF5" w14:textId="428DDFB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Test</w:t>
            </w:r>
          </w:p>
        </w:tc>
        <w:tc>
          <w:tcPr>
            <w:tcW w:w="1366" w:type="dxa"/>
            <w:tcBorders>
              <w:top w:val="double" w:sz="4" w:space="0" w:color="auto"/>
            </w:tcBorders>
          </w:tcPr>
          <w:p w14:paraId="3116EFA7" w14:textId="4614C44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61.69%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57F49A8E" w14:textId="1FC4728E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59.46%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6159EFC7" w14:textId="0EDBA39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56.73%</w:t>
            </w:r>
          </w:p>
        </w:tc>
      </w:tr>
      <w:bookmarkEnd w:id="4"/>
    </w:tbl>
    <w:p w14:paraId="48BB1CE6" w14:textId="77777777" w:rsidR="004F4DB1" w:rsidRPr="004F4DB1" w:rsidRDefault="004F4DB1" w:rsidP="004F4DB1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3E76777" w14:textId="6E0EEAC5" w:rsidR="00040AE8" w:rsidRPr="00A62B50" w:rsidRDefault="00DF2AA0" w:rsidP="00AE5006">
      <w:pPr>
        <w:pStyle w:val="Heading1"/>
      </w:pPr>
      <w:r w:rsidRPr="00A62B50">
        <w:t>RESULTS AND DISCUSSION</w:t>
      </w:r>
    </w:p>
    <w:p w14:paraId="0F793C8A" w14:textId="125BBE91" w:rsidR="00040AE8" w:rsidRPr="00A62B50" w:rsidRDefault="008E47F3" w:rsidP="005C62DE">
      <w:pPr>
        <w:pStyle w:val="Heading2"/>
      </w:pPr>
      <w:r>
        <w:t>Results</w:t>
      </w:r>
    </w:p>
    <w:p w14:paraId="4A82B702" w14:textId="6E51FDDD" w:rsidR="00BA4A9E" w:rsidRDefault="006923E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this study, we used various machine learning methods. Logistic Regression yields good results with an accuracy of 62.65% on training data and 62.22% on test data.  Surprisingly, using the more complex </w:t>
      </w:r>
      <w:r w:rsidR="006E72A2" w:rsidRPr="004F1B62">
        <w:rPr>
          <w:rFonts w:cs="Linux Libertine"/>
          <w:color w:val="000000"/>
          <w:szCs w:val="18"/>
        </w:rPr>
        <w:t>SVM</w:t>
      </w:r>
      <w:r w:rsidRPr="004F1B62">
        <w:rPr>
          <w:rFonts w:cs="Linux Libertine"/>
          <w:color w:val="000000"/>
          <w:szCs w:val="18"/>
        </w:rPr>
        <w:t xml:space="preserve"> outputs slightly less accuracy</w:t>
      </w:r>
      <w:r w:rsidR="00407B24">
        <w:rPr>
          <w:rFonts w:cs="Linux Libertine"/>
          <w:color w:val="000000"/>
          <w:szCs w:val="18"/>
        </w:rPr>
        <w:t xml:space="preserve">, </w:t>
      </w:r>
      <w:r w:rsidRPr="004F1B62">
        <w:rPr>
          <w:rFonts w:cs="Linux Libertine"/>
          <w:color w:val="000000"/>
          <w:szCs w:val="18"/>
        </w:rPr>
        <w:t>60.72%</w:t>
      </w:r>
      <w:r w:rsidR="00407B24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on test data and 61.69% on training data. The highest accuracy is </w:t>
      </w:r>
      <w:r w:rsidRPr="004F1B62">
        <w:rPr>
          <w:rFonts w:cs="Linux Libertine"/>
          <w:color w:val="000000"/>
          <w:szCs w:val="18"/>
        </w:rPr>
        <w:t xml:space="preserve">obtained by </w:t>
      </w:r>
      <w:proofErr w:type="spellStart"/>
      <w:r w:rsidRPr="004F1B62">
        <w:rPr>
          <w:rFonts w:cs="Linux Libertine"/>
          <w:color w:val="000000"/>
          <w:szCs w:val="18"/>
        </w:rPr>
        <w:t>XGBoost</w:t>
      </w:r>
      <w:proofErr w:type="spellEnd"/>
      <w:r w:rsidRPr="004F1B62">
        <w:rPr>
          <w:rFonts w:cs="Linux Libertine"/>
          <w:color w:val="000000"/>
          <w:szCs w:val="18"/>
        </w:rPr>
        <w:t>, scoring 63.12% on training data and 62.14% on test data.</w:t>
      </w:r>
    </w:p>
    <w:p w14:paraId="5A84E83E" w14:textId="316B038D" w:rsidR="00DB176C" w:rsidRPr="00A87904" w:rsidRDefault="00DB176C" w:rsidP="00DB176C">
      <w:pPr>
        <w:pStyle w:val="TableCaption"/>
        <w:rPr>
          <w:b w:val="0"/>
          <w14:ligatures w14:val="standard"/>
        </w:rPr>
      </w:pPr>
      <w:r>
        <w:rPr>
          <w:rStyle w:val="Label"/>
          <w:rFonts w:ascii="Linux Libertine" w:hAnsi="Linux Libertine"/>
          <w:b/>
          <w14:ligatures w14:val="standard"/>
        </w:rPr>
        <w:t>Figure 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7465E8" w:rsidRPr="00ED7C02">
        <w:rPr>
          <w14:ligatures w14:val="standard"/>
        </w:rPr>
        <w:t>Model Accuracy Comparison</w:t>
      </w:r>
    </w:p>
    <w:p w14:paraId="30530289" w14:textId="0C395BC2" w:rsidR="000853A2" w:rsidRPr="00A62B50" w:rsidRDefault="000853A2" w:rsidP="004F1B62">
      <w:pPr>
        <w:spacing w:before="240"/>
        <w:jc w:val="left"/>
        <w:rPr>
          <w14:ligatures w14:val="standard"/>
        </w:rPr>
      </w:pPr>
      <w:bookmarkStart w:id="5" w:name="Figure2"/>
      <w:r>
        <w:rPr>
          <w:noProof/>
        </w:rPr>
        <w:drawing>
          <wp:inline distT="0" distB="0" distL="0" distR="0" wp14:anchorId="054B267A" wp14:editId="0CF0F55E">
            <wp:extent cx="3124200" cy="16383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5"/>
    </w:p>
    <w:p w14:paraId="2771F1AC" w14:textId="0785313A" w:rsidR="00040AE8" w:rsidRPr="00A62B50" w:rsidRDefault="00561234" w:rsidP="005C62DE">
      <w:pPr>
        <w:pStyle w:val="Heading2"/>
      </w:pPr>
      <w:r>
        <w:t>F</w:t>
      </w:r>
      <w:r w:rsidR="005E33F9">
        <w:t xml:space="preserve"> S</w:t>
      </w:r>
      <w:r>
        <w:t>core</w:t>
      </w:r>
    </w:p>
    <w:p w14:paraId="012D48C0" w14:textId="55EFD24A" w:rsidR="007465E8" w:rsidRDefault="00D1029D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importance of a feature is measured by its F</w:t>
      </w:r>
      <w:r w:rsidR="00EF2B51" w:rsidRPr="004F1B62">
        <w:rPr>
          <w:rFonts w:cs="Linux Libertine"/>
          <w:color w:val="000000"/>
          <w:szCs w:val="18"/>
        </w:rPr>
        <w:t>-</w:t>
      </w:r>
      <w:r w:rsidR="00CF392A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core. In tree boosting, it is calculated as the number of times a value </w:t>
      </w:r>
      <w:proofErr w:type="gramStart"/>
      <w:r w:rsidR="00EF2B51" w:rsidRPr="004F1B62">
        <w:rPr>
          <w:rFonts w:cs="Linux Libertine"/>
          <w:color w:val="000000"/>
          <w:szCs w:val="18"/>
        </w:rPr>
        <w:t>splits</w:t>
      </w:r>
      <w:proofErr w:type="gramEnd"/>
      <w:r w:rsidR="00EF2B51" w:rsidRPr="004F1B62">
        <w:rPr>
          <w:rFonts w:cs="Linux Libertine"/>
          <w:color w:val="000000"/>
          <w:szCs w:val="18"/>
        </w:rPr>
        <w:t xml:space="preserve">. </w:t>
      </w:r>
      <w:bookmarkStart w:id="6" w:name="Figure1"/>
      <w:r w:rsidR="00D72443">
        <w:rPr>
          <w:rFonts w:cs="Linux Libertine"/>
          <w:color w:val="000000"/>
          <w:szCs w:val="18"/>
        </w:rPr>
        <w:fldChar w:fldCharType="begin"/>
      </w:r>
      <w:r w:rsidR="00D72443">
        <w:rPr>
          <w:rFonts w:cs="Linux Libertine"/>
          <w:color w:val="000000"/>
          <w:szCs w:val="18"/>
        </w:rPr>
        <w:instrText xml:space="preserve"> HYPERLINK  \l "Figure2" </w:instrText>
      </w:r>
      <w:r w:rsidR="00D72443">
        <w:rPr>
          <w:rFonts w:cs="Linux Libertine"/>
          <w:color w:val="000000"/>
          <w:szCs w:val="18"/>
        </w:rPr>
        <w:fldChar w:fldCharType="separate"/>
      </w:r>
      <w:r w:rsidR="007465E8" w:rsidRPr="00D72443">
        <w:rPr>
          <w:rStyle w:val="Hyperlink"/>
          <w:rFonts w:cs="Linux Libertine"/>
          <w:szCs w:val="18"/>
        </w:rPr>
        <w:t>Fig.2</w:t>
      </w:r>
      <w:bookmarkEnd w:id="6"/>
      <w:r w:rsidR="00D72443">
        <w:rPr>
          <w:rFonts w:cs="Linux Libertine"/>
          <w:color w:val="000000"/>
          <w:szCs w:val="18"/>
        </w:rPr>
        <w:fldChar w:fldCharType="end"/>
      </w:r>
      <w:r w:rsidR="007465E8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shows the Feature Importance of </w:t>
      </w:r>
      <w:r w:rsidR="00EF2B51" w:rsidRPr="004F1B62">
        <w:rPr>
          <w:rFonts w:cs="Linux Libertine"/>
          <w:color w:val="000000"/>
          <w:szCs w:val="18"/>
        </w:rPr>
        <w:t>each</w:t>
      </w:r>
      <w:r w:rsidRPr="004F1B62">
        <w:rPr>
          <w:rFonts w:cs="Linux Libertine"/>
          <w:color w:val="000000"/>
          <w:szCs w:val="18"/>
        </w:rPr>
        <w:t xml:space="preserve"> feature in the prediction. </w:t>
      </w:r>
      <w:r w:rsidR="006B2826" w:rsidRPr="004F1B62">
        <w:rPr>
          <w:rFonts w:cs="Linux Libertine"/>
          <w:color w:val="000000"/>
          <w:szCs w:val="18"/>
        </w:rPr>
        <w:t xml:space="preserve">With scores of 12, the number of hashtags in a bio or tweet and the inclusion of a link to other social media, were the </w:t>
      </w:r>
      <w:r w:rsidR="00EF2B51" w:rsidRPr="004F1B62">
        <w:rPr>
          <w:rFonts w:cs="Linux Libertine"/>
          <w:color w:val="000000"/>
          <w:szCs w:val="18"/>
        </w:rPr>
        <w:t>least important features</w:t>
      </w:r>
      <w:r w:rsidR="006B2826" w:rsidRPr="004F1B62">
        <w:rPr>
          <w:rFonts w:cs="Linux Libertine"/>
          <w:color w:val="000000"/>
          <w:szCs w:val="18"/>
        </w:rPr>
        <w:t>. Conversely, the number of favorites and the number of tweets</w:t>
      </w:r>
      <w:r w:rsidR="0021546E" w:rsidRPr="004F1B62">
        <w:rPr>
          <w:rFonts w:cs="Linux Libertine"/>
          <w:color w:val="000000"/>
          <w:szCs w:val="18"/>
        </w:rPr>
        <w:t xml:space="preserve">, with scores of 108 and 83 respectively, </w:t>
      </w:r>
      <w:r w:rsidR="006B2826" w:rsidRPr="004F1B62">
        <w:rPr>
          <w:rFonts w:cs="Linux Libertine"/>
          <w:color w:val="000000"/>
          <w:szCs w:val="18"/>
        </w:rPr>
        <w:t>were effective indicators of gender.</w:t>
      </w:r>
    </w:p>
    <w:p w14:paraId="0A593ED8" w14:textId="25FB11A8" w:rsidR="007465E8" w:rsidRPr="00ED7C02" w:rsidRDefault="007465E8" w:rsidP="007465E8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 w:rsidR="00ED7C02" w:rsidRPr="00ED7C02">
        <w:rPr>
          <w:rStyle w:val="Label"/>
          <w:rFonts w:ascii="Linux Libertine" w:hAnsi="Linux Libertine"/>
          <w:b/>
          <w14:ligatures w14:val="standard"/>
        </w:rPr>
        <w:t>2</w:t>
      </w:r>
      <w:r w:rsidRPr="00ED7C02">
        <w:rPr>
          <w:rStyle w:val="Label"/>
          <w:rFonts w:ascii="Linux Libertine" w:hAnsi="Linux Libertine"/>
          <w:b/>
          <w14:ligatures w14:val="standard"/>
        </w:rPr>
        <w:t>: F Score measurement of features</w:t>
      </w:r>
    </w:p>
    <w:p w14:paraId="15DDCD86" w14:textId="0B1D0347" w:rsidR="00DA041E" w:rsidRPr="004F1B62" w:rsidRDefault="00561234" w:rsidP="004F1B62">
      <w:pPr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7348DC5" wp14:editId="2A29F199">
            <wp:extent cx="3069356" cy="3558540"/>
            <wp:effectExtent l="0" t="0" r="17145" b="38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085E15" w14:textId="57052096" w:rsidR="00E01637" w:rsidRPr="00A62B50" w:rsidRDefault="00DD0861" w:rsidP="00E01637">
      <w:pPr>
        <w:pStyle w:val="Heading2"/>
      </w:pPr>
      <w:r>
        <w:lastRenderedPageBreak/>
        <w:t>Interpreting Results</w:t>
      </w:r>
    </w:p>
    <w:p w14:paraId="344ECD0C" w14:textId="5FEB1609" w:rsidR="00DD0861" w:rsidRPr="004F1B62" w:rsidRDefault="00DD086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</w:t>
      </w:r>
      <w:hyperlink w:anchor="_Related_Work" w:history="1">
        <w:r w:rsidRPr="004F1B62">
          <w:rPr>
            <w:rFonts w:cs="Linux Libertine"/>
            <w:color w:val="000000"/>
            <w:szCs w:val="18"/>
          </w:rPr>
          <w:t>Section 2</w:t>
        </w:r>
      </w:hyperlink>
      <w:r w:rsidR="008C3E3E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</w:t>
      </w:r>
      <w:r w:rsidR="003B1DD7" w:rsidRPr="004F1B62">
        <w:rPr>
          <w:rFonts w:cs="Linux Libertine"/>
          <w:color w:val="000000"/>
          <w:szCs w:val="18"/>
        </w:rPr>
        <w:t xml:space="preserve">others’ </w:t>
      </w:r>
      <w:r w:rsidR="00E0780F" w:rsidRPr="004F1B62">
        <w:rPr>
          <w:rFonts w:cs="Linux Libertine"/>
          <w:color w:val="000000"/>
          <w:szCs w:val="18"/>
        </w:rPr>
        <w:t>performance in answering this question is noted.</w:t>
      </w:r>
      <w:r w:rsidRPr="004F1B62">
        <w:rPr>
          <w:rFonts w:cs="Linux Libertine"/>
          <w:color w:val="000000"/>
          <w:szCs w:val="18"/>
        </w:rPr>
        <w:t xml:space="preserve"> The models </w:t>
      </w:r>
      <w:r w:rsidR="00E0780F" w:rsidRPr="004F1B62">
        <w:rPr>
          <w:rFonts w:cs="Linux Libertine"/>
          <w:color w:val="000000"/>
          <w:szCs w:val="18"/>
        </w:rPr>
        <w:t>used,</w:t>
      </w:r>
      <w:r w:rsidRPr="004F1B62">
        <w:rPr>
          <w:rFonts w:cs="Linux Libertine"/>
          <w:color w:val="000000"/>
          <w:szCs w:val="18"/>
        </w:rPr>
        <w:t xml:space="preserve"> and treatment of data </w:t>
      </w:r>
      <w:r w:rsidR="00E0780F" w:rsidRPr="004F1B62">
        <w:rPr>
          <w:rFonts w:cs="Linux Libertine"/>
          <w:color w:val="000000"/>
          <w:szCs w:val="18"/>
        </w:rPr>
        <w:t>yield</w:t>
      </w:r>
      <w:r w:rsidRPr="004F1B62">
        <w:rPr>
          <w:rFonts w:cs="Linux Libertine"/>
          <w:color w:val="000000"/>
          <w:szCs w:val="18"/>
        </w:rPr>
        <w:t xml:space="preserve"> accuracy levels of 92%</w:t>
      </w:r>
      <w:r w:rsidRPr="004F1B62">
        <w:rPr>
          <w:rFonts w:cs="Linux Libertine"/>
          <w:color w:val="000000"/>
          <w:szCs w:val="18"/>
        </w:rPr>
        <w:fldChar w:fldCharType="begin"/>
      </w:r>
      <w:r w:rsidRPr="004F1B62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Pr="004F1B62">
        <w:rPr>
          <w:rFonts w:cs="Linux Libertine"/>
          <w:color w:val="000000"/>
          <w:szCs w:val="18"/>
        </w:rPr>
        <w:fldChar w:fldCharType="separate"/>
      </w:r>
      <w:r w:rsidRPr="004F1B62">
        <w:rPr>
          <w:rFonts w:cs="Linux Libertine"/>
          <w:color w:val="000000"/>
          <w:szCs w:val="18"/>
        </w:rPr>
        <w:t>[</w:t>
      </w:r>
      <w:hyperlink w:anchor="_ENREF_1" w:tooltip="Burger, 2011 #3" w:history="1">
        <w:r w:rsidR="0014032D" w:rsidRPr="00D72443">
          <w:rPr>
            <w:rStyle w:val="Hyperlink"/>
          </w:rPr>
          <w:t>1</w:t>
        </w:r>
      </w:hyperlink>
      <w:r w:rsidRPr="004F1B62">
        <w:rPr>
          <w:rFonts w:cs="Linux Libertine"/>
          <w:color w:val="000000"/>
          <w:szCs w:val="18"/>
        </w:rPr>
        <w:t>]</w:t>
      </w:r>
      <w:r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and 97%</w:t>
      </w:r>
      <w:r w:rsidR="00E0780F" w:rsidRPr="004F1B62">
        <w:rPr>
          <w:rFonts w:cs="Linux Libertine"/>
          <w:color w:val="000000"/>
          <w:szCs w:val="18"/>
        </w:rPr>
        <w:fldChar w:fldCharType="begin"/>
      </w:r>
      <w:r w:rsidR="00E0780F" w:rsidRPr="004F1B62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E0780F" w:rsidRPr="004F1B62">
        <w:rPr>
          <w:rFonts w:cs="Linux Libertine"/>
          <w:color w:val="000000"/>
          <w:szCs w:val="18"/>
        </w:rPr>
        <w:fldChar w:fldCharType="separate"/>
      </w:r>
      <w:r w:rsidR="00E0780F" w:rsidRPr="004F1B62">
        <w:rPr>
          <w:rFonts w:cs="Linux Libertine"/>
          <w:color w:val="000000"/>
          <w:szCs w:val="18"/>
        </w:rPr>
        <w:t>[</w:t>
      </w:r>
      <w:hyperlink w:anchor="_ENREF_2" w:tooltip="Vicente, 2015 #2" w:history="1">
        <w:r w:rsidR="0014032D" w:rsidRPr="00D72443">
          <w:rPr>
            <w:rStyle w:val="Hyperlink"/>
          </w:rPr>
          <w:t>2</w:t>
        </w:r>
      </w:hyperlink>
      <w:r w:rsidR="00E0780F" w:rsidRPr="004F1B62">
        <w:rPr>
          <w:rFonts w:cs="Linux Libertine"/>
          <w:color w:val="000000"/>
          <w:szCs w:val="18"/>
        </w:rPr>
        <w:t>]</w:t>
      </w:r>
      <w:r w:rsidR="00E0780F"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. </w:t>
      </w:r>
      <w:r w:rsidR="002844E2" w:rsidRPr="004F1B62">
        <w:rPr>
          <w:rFonts w:cs="Linux Libertine"/>
          <w:color w:val="000000"/>
          <w:szCs w:val="18"/>
        </w:rPr>
        <w:t>The</w:t>
      </w:r>
      <w:r w:rsidR="00E0780F" w:rsidRPr="004F1B62">
        <w:rPr>
          <w:rFonts w:cs="Linux Libertine"/>
          <w:color w:val="000000"/>
          <w:szCs w:val="18"/>
        </w:rPr>
        <w:t xml:space="preserve"> underlying data is essentially the same, however, we </w:t>
      </w:r>
      <w:r w:rsidR="002844E2" w:rsidRPr="004F1B62">
        <w:rPr>
          <w:rFonts w:cs="Linux Libertine"/>
          <w:color w:val="000000"/>
          <w:szCs w:val="18"/>
        </w:rPr>
        <w:t>use</w:t>
      </w:r>
      <w:r w:rsidR="00E0780F" w:rsidRPr="004F1B62">
        <w:rPr>
          <w:rFonts w:cs="Linux Libertine"/>
          <w:color w:val="000000"/>
          <w:szCs w:val="18"/>
        </w:rPr>
        <w:t xml:space="preserve"> a smaller dataset</w:t>
      </w:r>
      <w:r w:rsidR="002844E2" w:rsidRPr="004F1B62">
        <w:rPr>
          <w:rFonts w:cs="Linux Libertine"/>
          <w:color w:val="000000"/>
          <w:szCs w:val="18"/>
        </w:rPr>
        <w:t>, deviating</w:t>
      </w:r>
      <w:r w:rsidR="00E0780F" w:rsidRPr="004F1B62">
        <w:rPr>
          <w:rFonts w:cs="Linux Libertine"/>
          <w:color w:val="000000"/>
          <w:szCs w:val="18"/>
        </w:rPr>
        <w:t xml:space="preserve"> in how we manipulate data, and in models used. We convert text into numerically quantifiable data to facilitate comparison. Using our models, we assess the potential to predict the gender of a Twitter user. While </w:t>
      </w:r>
      <w:r w:rsidR="009C0BC7" w:rsidRPr="004F1B62">
        <w:rPr>
          <w:rFonts w:cs="Linux Libertine"/>
          <w:color w:val="000000"/>
          <w:szCs w:val="18"/>
        </w:rPr>
        <w:t>our models were less accurate</w:t>
      </w:r>
      <w:r w:rsidR="00E0780F" w:rsidRPr="004F1B62">
        <w:rPr>
          <w:rFonts w:cs="Linux Libertine"/>
          <w:color w:val="000000"/>
          <w:szCs w:val="18"/>
        </w:rPr>
        <w:t xml:space="preserve">, they did illustrate the </w:t>
      </w:r>
      <w:r w:rsidR="009C0BC7" w:rsidRPr="004F1B62">
        <w:rPr>
          <w:rFonts w:cs="Linux Libertine"/>
          <w:color w:val="000000"/>
          <w:szCs w:val="18"/>
        </w:rPr>
        <w:t>potential</w:t>
      </w:r>
      <w:r w:rsidR="00E0780F" w:rsidRPr="004F1B62">
        <w:rPr>
          <w:rFonts w:cs="Linux Libertine"/>
          <w:color w:val="000000"/>
          <w:szCs w:val="18"/>
        </w:rPr>
        <w:t xml:space="preserve"> of numerical data in predicting gender, namely, the number of favorites and tweets.</w:t>
      </w:r>
    </w:p>
    <w:p w14:paraId="58B93681" w14:textId="77777777" w:rsidR="009C0BC7" w:rsidRPr="00A62B50" w:rsidRDefault="009C0BC7" w:rsidP="008C3E3E">
      <w:pPr>
        <w:pStyle w:val="FigureCaption"/>
      </w:pPr>
    </w:p>
    <w:p w14:paraId="7EA8DD87" w14:textId="23983056" w:rsidR="00040AE8" w:rsidRDefault="00E01637" w:rsidP="00AE5006">
      <w:pPr>
        <w:pStyle w:val="Heading1"/>
      </w:pPr>
      <w:r>
        <w:t>Limitations and outlook</w:t>
      </w:r>
    </w:p>
    <w:p w14:paraId="7BC8277A" w14:textId="25203054" w:rsidR="00E01637" w:rsidRPr="00220E10" w:rsidRDefault="00661245" w:rsidP="00220E1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220E10">
        <w:rPr>
          <w:rFonts w:cs="Linux Libertine"/>
          <w:color w:val="000000"/>
          <w:szCs w:val="18"/>
        </w:rPr>
        <w:t xml:space="preserve">Our dataset is limited to 20,000 users and preprocessing of this data reduced it to 12,000. </w:t>
      </w:r>
      <w:r w:rsidR="00ED4E94" w:rsidRPr="00220E10">
        <w:rPr>
          <w:rFonts w:cs="Linux Libertine"/>
          <w:color w:val="000000"/>
          <w:szCs w:val="18"/>
        </w:rPr>
        <w:t>M</w:t>
      </w:r>
      <w:r w:rsidRPr="00220E10">
        <w:rPr>
          <w:rFonts w:cs="Linux Libertine"/>
          <w:color w:val="000000"/>
          <w:szCs w:val="18"/>
        </w:rPr>
        <w:t xml:space="preserve">any features are eliminated </w:t>
      </w:r>
      <w:r w:rsidR="00ED4E94" w:rsidRPr="00220E10">
        <w:rPr>
          <w:rFonts w:cs="Linux Libertine"/>
          <w:color w:val="000000"/>
          <w:szCs w:val="18"/>
        </w:rPr>
        <w:t>based on</w:t>
      </w:r>
      <w:r w:rsidRPr="00220E10">
        <w:rPr>
          <w:rFonts w:cs="Linux Libertine"/>
          <w:color w:val="000000"/>
          <w:szCs w:val="18"/>
        </w:rPr>
        <w:t xml:space="preserve"> the</w:t>
      </w:r>
      <w:r w:rsidR="00ED4E94" w:rsidRPr="00220E10">
        <w:rPr>
          <w:rFonts w:cs="Linux Libertine"/>
          <w:color w:val="000000"/>
          <w:szCs w:val="18"/>
        </w:rPr>
        <w:t>ir</w:t>
      </w:r>
      <w:r w:rsidRPr="00220E10">
        <w:rPr>
          <w:rFonts w:cs="Linux Libertine"/>
          <w:color w:val="000000"/>
          <w:szCs w:val="18"/>
        </w:rPr>
        <w:t xml:space="preserve"> relevance </w:t>
      </w:r>
      <w:r w:rsidR="008C621A" w:rsidRPr="00220E10">
        <w:rPr>
          <w:rFonts w:cs="Linux Libertine"/>
          <w:color w:val="000000"/>
          <w:szCs w:val="18"/>
        </w:rPr>
        <w:t>to</w:t>
      </w:r>
      <w:r w:rsidRPr="00220E10">
        <w:rPr>
          <w:rFonts w:cs="Linux Libertine"/>
          <w:color w:val="000000"/>
          <w:szCs w:val="18"/>
        </w:rPr>
        <w:t xml:space="preserve"> our model. More time is needed to analyze and manipulate the dataset </w:t>
      </w:r>
      <w:r w:rsidR="00ED4E94" w:rsidRPr="00220E10">
        <w:rPr>
          <w:rFonts w:cs="Linux Libertine"/>
          <w:color w:val="000000"/>
          <w:szCs w:val="18"/>
        </w:rPr>
        <w:t xml:space="preserve">so </w:t>
      </w:r>
      <w:r w:rsidRPr="00220E10">
        <w:rPr>
          <w:rFonts w:cs="Linux Libertine"/>
          <w:color w:val="000000"/>
          <w:szCs w:val="18"/>
        </w:rPr>
        <w:t xml:space="preserve">new insights can be found. In this study, we have taken </w:t>
      </w:r>
      <w:r w:rsidR="00ED4E94" w:rsidRPr="00220E10">
        <w:rPr>
          <w:rFonts w:cs="Linux Libertine"/>
          <w:color w:val="000000"/>
          <w:szCs w:val="18"/>
        </w:rPr>
        <w:t xml:space="preserve">data </w:t>
      </w:r>
      <w:r w:rsidRPr="00220E10">
        <w:rPr>
          <w:rFonts w:cs="Linux Libertine"/>
          <w:color w:val="000000"/>
          <w:szCs w:val="18"/>
        </w:rPr>
        <w:t xml:space="preserve">attributes </w:t>
      </w:r>
      <w:r w:rsidR="00ED4E94" w:rsidRPr="00220E10">
        <w:rPr>
          <w:rFonts w:cs="Linux Libertine"/>
          <w:color w:val="000000"/>
          <w:szCs w:val="18"/>
        </w:rPr>
        <w:t>like</w:t>
      </w:r>
      <w:r w:rsidRPr="00220E10">
        <w:rPr>
          <w:rFonts w:cs="Linux Libertine"/>
          <w:color w:val="000000"/>
          <w:szCs w:val="18"/>
        </w:rPr>
        <w:t xml:space="preserve"> name length</w:t>
      </w:r>
      <w:r w:rsidR="00ED4E94" w:rsidRPr="00220E10">
        <w:rPr>
          <w:rFonts w:cs="Linux Libertine"/>
          <w:color w:val="000000"/>
          <w:szCs w:val="18"/>
        </w:rPr>
        <w:t xml:space="preserve"> and </w:t>
      </w:r>
      <w:r w:rsidRPr="00220E10">
        <w:rPr>
          <w:rFonts w:cs="Linux Libertine"/>
          <w:color w:val="000000"/>
          <w:szCs w:val="18"/>
        </w:rPr>
        <w:t xml:space="preserve">profile length into </w:t>
      </w:r>
      <w:r w:rsidR="00ED4E94" w:rsidRPr="00220E10">
        <w:rPr>
          <w:rFonts w:cs="Linux Libertine"/>
          <w:color w:val="000000"/>
          <w:szCs w:val="18"/>
        </w:rPr>
        <w:t>consideration,</w:t>
      </w:r>
      <w:r w:rsidRPr="00220E10">
        <w:rPr>
          <w:rFonts w:cs="Linux Libertine"/>
          <w:color w:val="000000"/>
          <w:szCs w:val="18"/>
        </w:rPr>
        <w:t xml:space="preserve"> but we have excluded other valuable attributes like words in the </w:t>
      </w:r>
      <w:r w:rsidR="00ED4E94" w:rsidRPr="00220E10">
        <w:rPr>
          <w:rFonts w:cs="Linux Libertine"/>
          <w:color w:val="000000"/>
          <w:szCs w:val="18"/>
        </w:rPr>
        <w:t>description</w:t>
      </w:r>
      <w:r w:rsidRPr="00220E10">
        <w:rPr>
          <w:rFonts w:cs="Linux Libertine"/>
          <w:color w:val="000000"/>
          <w:szCs w:val="18"/>
        </w:rPr>
        <w:t xml:space="preserve"> and tweet.</w:t>
      </w:r>
      <w:r w:rsidR="0098155F" w:rsidRPr="00220E10">
        <w:rPr>
          <w:rFonts w:cs="Linux Libertine"/>
          <w:color w:val="000000"/>
          <w:szCs w:val="18"/>
        </w:rPr>
        <w:t xml:space="preserve"> Future directions include implementation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of sentiment analysis using word</w:t>
      </w:r>
      <w:r w:rsidR="00B263CB" w:rsidRPr="00220E10">
        <w:rPr>
          <w:rFonts w:cs="Linux Libertine"/>
          <w:color w:val="000000"/>
          <w:szCs w:val="18"/>
        </w:rPr>
        <w:t xml:space="preserve"> dictionaries</w:t>
      </w:r>
      <w:r w:rsidR="0098155F" w:rsidRPr="00220E10">
        <w:rPr>
          <w:rFonts w:cs="Linux Libertine"/>
          <w:color w:val="000000"/>
          <w:szCs w:val="18"/>
        </w:rPr>
        <w:t xml:space="preserve"> and computer vision technology </w:t>
      </w:r>
      <w:r w:rsidR="008C621A" w:rsidRPr="00220E10">
        <w:rPr>
          <w:rFonts w:cs="Linux Libertine"/>
          <w:color w:val="000000"/>
          <w:szCs w:val="18"/>
        </w:rPr>
        <w:t>for</w:t>
      </w:r>
      <w:r w:rsidR="0098155F" w:rsidRPr="00220E10">
        <w:rPr>
          <w:rFonts w:cs="Linux Libertine"/>
          <w:color w:val="000000"/>
          <w:szCs w:val="18"/>
        </w:rPr>
        <w:t xml:space="preserve"> gender </w:t>
      </w:r>
      <w:r w:rsidR="008C621A" w:rsidRPr="00220E10">
        <w:rPr>
          <w:rFonts w:cs="Linux Libertine"/>
          <w:color w:val="000000"/>
          <w:szCs w:val="18"/>
        </w:rPr>
        <w:t xml:space="preserve">classification </w:t>
      </w:r>
      <w:r w:rsidR="0098155F" w:rsidRPr="00220E10">
        <w:rPr>
          <w:rFonts w:cs="Linux Libertine"/>
          <w:color w:val="000000"/>
          <w:szCs w:val="18"/>
        </w:rPr>
        <w:t>based on profile picture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as proposed by </w:t>
      </w:r>
      <w:proofErr w:type="spellStart"/>
      <w:r w:rsidR="0098155F" w:rsidRPr="00220E10">
        <w:rPr>
          <w:rFonts w:cs="Linux Libertine"/>
          <w:color w:val="000000"/>
          <w:szCs w:val="18"/>
        </w:rPr>
        <w:t>Sayyadiharikandeh</w:t>
      </w:r>
      <w:proofErr w:type="spellEnd"/>
      <w:r w:rsidR="0098155F" w:rsidRPr="00220E10">
        <w:rPr>
          <w:rFonts w:cs="Linux Libertine"/>
          <w:color w:val="000000"/>
          <w:szCs w:val="18"/>
        </w:rPr>
        <w:t xml:space="preserve"> et al. </w:t>
      </w:r>
      <w:r w:rsidR="0098155F" w:rsidRPr="00220E10">
        <w:rPr>
          <w:rFonts w:cs="Linux Libertine"/>
          <w:color w:val="000000"/>
          <w:szCs w:val="18"/>
        </w:rPr>
        <w:fldChar w:fldCharType="begin"/>
      </w:r>
      <w:r w:rsidR="0098155F" w:rsidRPr="00220E10">
        <w:rPr>
          <w:rFonts w:cs="Linux Libertine"/>
          <w:color w:val="000000"/>
          <w:szCs w:val="18"/>
        </w:rPr>
        <w:instrText xml:space="preserve"> ADDIN EN.CITE &lt;EndNote&gt;&lt;Cite&gt;&lt;Author&gt;Sayyadiharikandeh&lt;/Author&gt;&lt;Year&gt;2016&lt;/Year&gt;&lt;RecNum&gt;10&lt;/RecNum&gt;&lt;DisplayText&gt;[7]&lt;/DisplayText&gt;&lt;record&gt;&lt;rec-number&gt;10&lt;/rec-number&gt;&lt;foreign-keys&gt;&lt;key app="EN" db-id="werxdts9620dz3e90rppsf0bs02rwep9zadd" timestamp="1540775866"&gt;10&lt;/key&gt;&lt;/foreign-keys&gt;&lt;ref-type name="Journal Article"&gt;17&lt;/ref-type&gt;&lt;contributors&gt;&lt;authors&gt;&lt;author&gt;Mohsen Sayyadiharikandeh&lt;/author&gt;&lt;author&gt;Giovanni Luca Ciampaglia&lt;/author&gt;&lt;author&gt;Alessandro Flammini&lt;/author&gt;&lt;/authors&gt;&lt;/contributors&gt;&lt;titles&gt;&lt;title&gt;Cross-domain Gender Detection in Twitter&lt;/title&gt;&lt;secondary-title&gt;Proceedings of the Workshop on Computational Approaches to Social Modeling&lt;/secondary-title&gt;&lt;/titles&gt;&lt;periodical&gt;&lt;full-title&gt;Proceedings of the Workshop on Computational Approaches to Social Modeling&lt;/full-title&gt;&lt;/periodical&gt;&lt;volume&gt;ChASM 2016&lt;/volume&gt;&lt;dates&gt;&lt;year&gt;2016&lt;/year&gt;&lt;pub-dates&gt;&lt;date&gt;Nov&lt;/date&gt;&lt;/pub-dates&gt;&lt;/dates&gt;&lt;urls&gt;&lt;/urls&gt;&lt;/record&gt;&lt;/Cite&gt;&lt;/EndNote&gt;</w:instrText>
      </w:r>
      <w:r w:rsidR="0098155F" w:rsidRPr="00220E10">
        <w:rPr>
          <w:rFonts w:cs="Linux Libertine"/>
          <w:color w:val="000000"/>
          <w:szCs w:val="18"/>
        </w:rPr>
        <w:fldChar w:fldCharType="separate"/>
      </w:r>
      <w:r w:rsidR="0098155F" w:rsidRPr="00220E10">
        <w:rPr>
          <w:rFonts w:cs="Linux Libertine"/>
          <w:color w:val="000000"/>
          <w:szCs w:val="18"/>
        </w:rPr>
        <w:t>[</w:t>
      </w:r>
      <w:hyperlink w:anchor="_ENREF_7" w:tooltip="Sayyadiharikandeh, 2016 #10" w:history="1">
        <w:r w:rsidR="0014032D" w:rsidRPr="00D72443">
          <w:rPr>
            <w:rStyle w:val="Hyperlink"/>
          </w:rPr>
          <w:t>7</w:t>
        </w:r>
      </w:hyperlink>
      <w:r w:rsidR="0098155F" w:rsidRPr="00220E10">
        <w:rPr>
          <w:rFonts w:cs="Linux Libertine"/>
          <w:color w:val="000000"/>
          <w:szCs w:val="18"/>
        </w:rPr>
        <w:t>]</w:t>
      </w:r>
      <w:r w:rsidR="0098155F" w:rsidRPr="00220E10">
        <w:rPr>
          <w:rFonts w:cs="Linux Libertine"/>
          <w:color w:val="000000"/>
          <w:szCs w:val="18"/>
        </w:rPr>
        <w:fldChar w:fldCharType="end"/>
      </w:r>
      <w:r w:rsidR="0098155F" w:rsidRPr="00220E10">
        <w:rPr>
          <w:rFonts w:cs="Linux Libertine"/>
          <w:color w:val="000000"/>
          <w:szCs w:val="18"/>
        </w:rPr>
        <w:t>.       </w:t>
      </w:r>
    </w:p>
    <w:p w14:paraId="311DDA33" w14:textId="77777777" w:rsidR="00BE3CB1" w:rsidRDefault="00BE3CB1" w:rsidP="00BE3CB1">
      <w:pPr>
        <w:pStyle w:val="FigureCaption"/>
        <w:rPr>
          <w:lang w:eastAsia="it-IT"/>
          <w14:ligatures w14:val="standard"/>
        </w:rPr>
      </w:pPr>
    </w:p>
    <w:p w14:paraId="25B7B2C1" w14:textId="77777777" w:rsidR="001537C1" w:rsidRPr="001537C1" w:rsidRDefault="001537C1" w:rsidP="001537C1">
      <w:pPr>
        <w:ind w:firstLine="0"/>
        <w:jc w:val="left"/>
        <w:rPr>
          <w:b/>
          <w:sz w:val="22"/>
          <w:lang w:eastAsia="it-IT"/>
          <w14:ligatures w14:val="standard"/>
        </w:rPr>
      </w:pPr>
      <w:r w:rsidRPr="001537C1">
        <w:rPr>
          <w:b/>
          <w:sz w:val="22"/>
          <w:lang w:eastAsia="it-IT"/>
          <w14:ligatures w14:val="standard"/>
        </w:rPr>
        <w:t>APPENDIX</w:t>
      </w:r>
    </w:p>
    <w:p w14:paraId="13516325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sz w:val="16"/>
          <w:lang w:eastAsia="it-IT"/>
          <w14:ligatures w14:val="standard"/>
        </w:rPr>
        <w:t>1 </w:t>
      </w:r>
      <w:r w:rsidRPr="00CF3A48">
        <w:rPr>
          <w:lang w:eastAsia="it-IT"/>
          <w14:ligatures w14:val="standard"/>
        </w:rPr>
        <w:t>Introduction</w:t>
      </w:r>
    </w:p>
    <w:p w14:paraId="34552B6E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2 Related Work</w:t>
      </w:r>
    </w:p>
    <w:p w14:paraId="426FDC26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3 Methodology</w:t>
      </w:r>
    </w:p>
    <w:p w14:paraId="585D78B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3.1 Acquiring Data</w:t>
      </w:r>
    </w:p>
    <w:p w14:paraId="14EC04CE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3.2 Processing Data</w:t>
      </w:r>
    </w:p>
    <w:p w14:paraId="3D8118E5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3.3 Choosing models</w:t>
      </w:r>
    </w:p>
    <w:p w14:paraId="1CA4DCAA" w14:textId="04A43090" w:rsidR="001537C1" w:rsidRPr="00CF3A48" w:rsidRDefault="001537C1" w:rsidP="001537C1">
      <w:pPr>
        <w:ind w:firstLine="708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3.3.1 Logistic Regression</w:t>
      </w:r>
    </w:p>
    <w:p w14:paraId="7BB2269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3.3.2 Support Vector Machines</w:t>
      </w:r>
    </w:p>
    <w:p w14:paraId="7C7E8D72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3.3.3 Extreme Gradient Boosting</w:t>
      </w:r>
    </w:p>
    <w:p w14:paraId="1E054986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3.4 Optimization</w:t>
      </w:r>
    </w:p>
    <w:p w14:paraId="4BE25DF0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 Results and Discussion</w:t>
      </w:r>
    </w:p>
    <w:p w14:paraId="463AAC3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4.1 Results</w:t>
      </w:r>
    </w:p>
    <w:p w14:paraId="53EE50CA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4.1 F-score values</w:t>
      </w:r>
    </w:p>
    <w:p w14:paraId="789E2AC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4.1 Interpreting results (Conclusion)</w:t>
      </w:r>
    </w:p>
    <w:p w14:paraId="66DCD702" w14:textId="42F95254" w:rsidR="001537C1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5 Limitations and Outlook</w:t>
      </w:r>
    </w:p>
    <w:p w14:paraId="71D83AF4" w14:textId="77777777" w:rsidR="00C761B2" w:rsidRPr="00CF3A48" w:rsidRDefault="00C761B2" w:rsidP="00C761B2">
      <w:pPr>
        <w:pStyle w:val="FigureCaption"/>
        <w:rPr>
          <w:lang w:eastAsia="it-IT"/>
          <w14:ligatures w14:val="standard"/>
        </w:rPr>
      </w:pPr>
    </w:p>
    <w:p w14:paraId="116B5E00" w14:textId="0BE3BC14" w:rsidR="00CC0BE5" w:rsidRPr="00CC0BE5" w:rsidRDefault="004B4F18" w:rsidP="00CC0BE5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7" w:name="bib1"/>
      <w:bookmarkEnd w:id="7"/>
    </w:p>
    <w:p w14:paraId="10A45843" w14:textId="77777777" w:rsidR="0014032D" w:rsidRPr="0014032D" w:rsidRDefault="00CC0BE5" w:rsidP="0014032D">
      <w:pPr>
        <w:pStyle w:val="EndNoteBibliography"/>
        <w:ind w:left="720" w:hanging="720"/>
      </w:pPr>
      <w:r>
        <w:rPr>
          <w:b/>
        </w:rPr>
        <w:fldChar w:fldCharType="begin"/>
      </w:r>
      <w:r>
        <w:instrText xml:space="preserve"> ADDIN EN.REFLIST </w:instrText>
      </w:r>
      <w:r>
        <w:rPr>
          <w:b/>
        </w:rPr>
        <w:fldChar w:fldCharType="separate"/>
      </w:r>
      <w:bookmarkStart w:id="8" w:name="_ENREF_1"/>
      <w:r w:rsidR="0014032D" w:rsidRPr="0014032D">
        <w:t>[1]</w:t>
      </w:r>
      <w:r w:rsidR="0014032D" w:rsidRPr="0014032D">
        <w:tab/>
        <w:t>J. D. Burger, J. Henderson, G. Kim, and G. Zarrella, “Discriminating gender on Twitter,” in Proceedings of the Conference on Empirical Methods in Natural Language Processing, Edinburgh, United Kingdom, 2011, pp. 1301-1309.</w:t>
      </w:r>
      <w:bookmarkEnd w:id="8"/>
    </w:p>
    <w:p w14:paraId="1BD02B49" w14:textId="77777777" w:rsidR="0014032D" w:rsidRPr="0014032D" w:rsidRDefault="0014032D" w:rsidP="0014032D">
      <w:pPr>
        <w:pStyle w:val="EndNoteBibliography"/>
        <w:ind w:left="720" w:hanging="720"/>
      </w:pPr>
      <w:bookmarkStart w:id="9" w:name="_ENREF_2"/>
      <w:r w:rsidRPr="0014032D">
        <w:t>[2]</w:t>
      </w:r>
      <w:r w:rsidRPr="0014032D">
        <w:tab/>
        <w:t>M. Vicente, F. Batista, and J. P. Carvalho, "Twitter gender classification using user unstructured information." pp. 1-7.</w:t>
      </w:r>
      <w:bookmarkEnd w:id="9"/>
    </w:p>
    <w:p w14:paraId="0FE9E549" w14:textId="1594E659" w:rsidR="0014032D" w:rsidRPr="0014032D" w:rsidRDefault="0014032D" w:rsidP="0014032D">
      <w:pPr>
        <w:pStyle w:val="EndNoteBibliography"/>
        <w:ind w:left="720" w:hanging="720"/>
      </w:pPr>
      <w:bookmarkStart w:id="10" w:name="_ENREF_3"/>
      <w:r w:rsidRPr="0014032D">
        <w:t>[3]</w:t>
      </w:r>
      <w:r w:rsidRPr="0014032D">
        <w:tab/>
        <w:t xml:space="preserve">K. inc. "Twitter User Gender Classification," 14/10, 2018; </w:t>
      </w:r>
      <w:hyperlink r:id="rId16" w:history="1">
        <w:r w:rsidRPr="0014032D">
          <w:rPr>
            <w:rStyle w:val="Hyperlink"/>
          </w:rPr>
          <w:t>https://www.kaggle.com/crowdflower/twitter-user-gender-classification</w:t>
        </w:r>
      </w:hyperlink>
      <w:r w:rsidRPr="0014032D">
        <w:t>.</w:t>
      </w:r>
      <w:bookmarkEnd w:id="10"/>
    </w:p>
    <w:p w14:paraId="69D54064" w14:textId="5E38FF12" w:rsidR="0014032D" w:rsidRPr="0014032D" w:rsidRDefault="0014032D" w:rsidP="0014032D">
      <w:pPr>
        <w:pStyle w:val="EndNoteBibliography"/>
        <w:ind w:left="720" w:hanging="720"/>
      </w:pPr>
      <w:bookmarkStart w:id="11" w:name="_ENREF_4"/>
      <w:r w:rsidRPr="0014032D">
        <w:t>[4]</w:t>
      </w:r>
      <w:r w:rsidRPr="0014032D">
        <w:tab/>
        <w:t xml:space="preserve">F. E. Inc. "Data For Everyone," 28/10, 2018; </w:t>
      </w:r>
      <w:hyperlink r:id="rId17" w:history="1">
        <w:r w:rsidRPr="0014032D">
          <w:rPr>
            <w:rStyle w:val="Hyperlink"/>
          </w:rPr>
          <w:t>https://www.figure-eight.com/data-for-everyone/</w:t>
        </w:r>
      </w:hyperlink>
      <w:r w:rsidRPr="0014032D">
        <w:t>.</w:t>
      </w:r>
      <w:bookmarkEnd w:id="11"/>
    </w:p>
    <w:p w14:paraId="64577F98" w14:textId="5349C3C9" w:rsidR="0014032D" w:rsidRPr="0014032D" w:rsidRDefault="0014032D" w:rsidP="0014032D">
      <w:pPr>
        <w:pStyle w:val="EndNoteBibliography"/>
        <w:ind w:left="720" w:hanging="720"/>
      </w:pPr>
      <w:bookmarkStart w:id="12" w:name="_ENREF_5"/>
      <w:r w:rsidRPr="0014032D">
        <w:t>[5]</w:t>
      </w:r>
      <w:r w:rsidRPr="0014032D">
        <w:tab/>
        <w:t xml:space="preserve">Q. Team. "Support Vector Machines: A Guide for Beginners," 24/10, 2018; </w:t>
      </w:r>
      <w:hyperlink r:id="rId18" w:history="1">
        <w:r w:rsidRPr="0014032D">
          <w:rPr>
            <w:rStyle w:val="Hyperlink"/>
          </w:rPr>
          <w:t>https://www.quantstart.com/articles/Support-Vector-Machines-A-Guide-for-Beginners</w:t>
        </w:r>
      </w:hyperlink>
      <w:r w:rsidRPr="0014032D">
        <w:t>.</w:t>
      </w:r>
      <w:bookmarkEnd w:id="12"/>
    </w:p>
    <w:p w14:paraId="14B11442" w14:textId="77777777" w:rsidR="0014032D" w:rsidRPr="0014032D" w:rsidRDefault="0014032D" w:rsidP="0014032D">
      <w:pPr>
        <w:pStyle w:val="EndNoteBibliography"/>
        <w:ind w:left="720" w:hanging="720"/>
      </w:pPr>
      <w:bookmarkStart w:id="13" w:name="_ENREF_6"/>
      <w:r w:rsidRPr="0014032D">
        <w:t>[6]</w:t>
      </w:r>
      <w:r w:rsidRPr="0014032D">
        <w:tab/>
        <w:t>T. Chen, and C. Guestrin, “XGBoost: A Scalable Tree Boosting System,” in Proceedings of the 22nd ACM SIGKDD International Conference on Knowledge Discovery and Data Mining, San Francisco, California, USA, 2016, pp. 785-794.</w:t>
      </w:r>
      <w:bookmarkEnd w:id="13"/>
    </w:p>
    <w:p w14:paraId="530868DE" w14:textId="77777777" w:rsidR="0014032D" w:rsidRPr="0014032D" w:rsidRDefault="0014032D" w:rsidP="0014032D">
      <w:pPr>
        <w:pStyle w:val="EndNoteBibliography"/>
        <w:ind w:left="720" w:hanging="720"/>
      </w:pPr>
      <w:bookmarkStart w:id="14" w:name="_ENREF_7"/>
      <w:r w:rsidRPr="0014032D">
        <w:t>[7]</w:t>
      </w:r>
      <w:r w:rsidRPr="0014032D">
        <w:tab/>
        <w:t xml:space="preserve">M. Sayyadiharikandeh, G. L. Ciampaglia, and A. Flammini, “Cross-domain Gender Detection in Twitter,” </w:t>
      </w:r>
      <w:r w:rsidRPr="0014032D">
        <w:rPr>
          <w:i/>
        </w:rPr>
        <w:t>Proceedings of the Workshop on Computational Approaches to Social Modeling,</w:t>
      </w:r>
      <w:r w:rsidRPr="0014032D">
        <w:t xml:space="preserve"> vol. ChASM 2016, Nov, 2016.</w:t>
      </w:r>
      <w:bookmarkEnd w:id="14"/>
    </w:p>
    <w:p w14:paraId="434D2EE0" w14:textId="325070E9" w:rsidR="003E00A2" w:rsidRDefault="00CC0BE5" w:rsidP="004F6F87">
      <w:pPr>
        <w:pStyle w:val="NormalWeb"/>
      </w:pPr>
      <w:r>
        <w:fldChar w:fldCharType="end"/>
      </w:r>
    </w:p>
    <w:p w14:paraId="70D3504B" w14:textId="2591A91C" w:rsidR="00797B8E" w:rsidRPr="00797B8E" w:rsidRDefault="00797B8E" w:rsidP="00797B8E">
      <w:pPr>
        <w:pStyle w:val="EndNoteBibliography"/>
        <w:ind w:firstLine="0"/>
      </w:pPr>
    </w:p>
    <w:sectPr w:rsidR="00797B8E" w:rsidRPr="00797B8E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174F7" w14:textId="77777777" w:rsidR="00560333" w:rsidRDefault="00560333" w:rsidP="00842867">
      <w:r>
        <w:separator/>
      </w:r>
    </w:p>
  </w:endnote>
  <w:endnote w:type="continuationSeparator" w:id="0">
    <w:p w14:paraId="31953E37" w14:textId="77777777" w:rsidR="00560333" w:rsidRDefault="00560333" w:rsidP="00842867">
      <w:r>
        <w:continuationSeparator/>
      </w:r>
    </w:p>
  </w:endnote>
  <w:endnote w:type="continuationNotice" w:id="1">
    <w:p w14:paraId="6D90285F" w14:textId="77777777" w:rsidR="00560333" w:rsidRDefault="005603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3762" w14:textId="401CAB2C" w:rsidR="00EF52EE" w:rsidRPr="00DA041E" w:rsidRDefault="00EF52E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6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0C8ADCC" w14:textId="77777777" w:rsidR="00EF52EE" w:rsidRPr="00DA041E" w:rsidRDefault="00EF52E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2A30" w14:textId="1C936CA7" w:rsidR="00EF52EE" w:rsidRPr="00DA041E" w:rsidRDefault="00EF52EE" w:rsidP="00EF52EE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5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3189537F" w14:textId="77777777" w:rsidR="00EF52EE" w:rsidRPr="00DA041E" w:rsidRDefault="00EF52EE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AD826" w14:textId="77777777" w:rsidR="00560333" w:rsidRDefault="00560333" w:rsidP="00C24563">
      <w:r>
        <w:separator/>
      </w:r>
    </w:p>
  </w:footnote>
  <w:footnote w:type="continuationSeparator" w:id="0">
    <w:p w14:paraId="48461B18" w14:textId="77777777" w:rsidR="00560333" w:rsidRDefault="00560333" w:rsidP="00842867">
      <w:r>
        <w:continuationSeparator/>
      </w:r>
    </w:p>
  </w:footnote>
  <w:footnote w:type="continuationNotice" w:id="1">
    <w:p w14:paraId="094F221D" w14:textId="77777777" w:rsidR="00560333" w:rsidRDefault="005603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ook w:val="0000" w:firstRow="0" w:lastRow="0" w:firstColumn="0" w:lastColumn="0" w:noHBand="0" w:noVBand="0"/>
    </w:tblPr>
    <w:tblGrid>
      <w:gridCol w:w="5148"/>
    </w:tblGrid>
    <w:tr w:rsidR="0008492D" w:rsidRPr="00DA041E" w14:paraId="4928FAEF" w14:textId="77777777" w:rsidTr="0008492D">
      <w:tc>
        <w:tcPr>
          <w:tcW w:w="5000" w:type="pct"/>
          <w:vAlign w:val="center"/>
        </w:tcPr>
        <w:p w14:paraId="367F3535" w14:textId="05DAAFD0" w:rsidR="0008492D" w:rsidRPr="00DA041E" w:rsidRDefault="0008492D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442F8402" w14:textId="77777777" w:rsidR="00EF52EE" w:rsidRPr="00DA041E" w:rsidRDefault="00EF52EE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18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D368C9"/>
    <w:multiLevelType w:val="hybridMultilevel"/>
    <w:tmpl w:val="9F46DDBA"/>
    <w:lvl w:ilvl="0" w:tplc="777AF6CC">
      <w:start w:val="2"/>
      <w:numFmt w:val="bullet"/>
      <w:lvlText w:val=""/>
      <w:lvlJc w:val="left"/>
      <w:pPr>
        <w:ind w:left="605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56963"/>
    <w:multiLevelType w:val="hybridMultilevel"/>
    <w:tmpl w:val="7054A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051AC"/>
    <w:multiLevelType w:val="multilevel"/>
    <w:tmpl w:val="4C98FC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FB3253"/>
    <w:multiLevelType w:val="hybridMultilevel"/>
    <w:tmpl w:val="45DEDA50"/>
    <w:lvl w:ilvl="0" w:tplc="0510AF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8"/>
  </w:num>
  <w:num w:numId="9">
    <w:abstractNumId w:val="34"/>
  </w:num>
  <w:num w:numId="10">
    <w:abstractNumId w:val="0"/>
  </w:num>
  <w:num w:numId="11">
    <w:abstractNumId w:val="2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4"/>
  </w:num>
  <w:num w:numId="17">
    <w:abstractNumId w:val="27"/>
  </w:num>
  <w:num w:numId="18">
    <w:abstractNumId w:val="12"/>
  </w:num>
  <w:num w:numId="19">
    <w:abstractNumId w:val="33"/>
  </w:num>
  <w:num w:numId="20">
    <w:abstractNumId w:val="42"/>
  </w:num>
  <w:num w:numId="21">
    <w:abstractNumId w:val="4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5"/>
  </w:num>
  <w:num w:numId="35">
    <w:abstractNumId w:val="25"/>
  </w:num>
  <w:num w:numId="36">
    <w:abstractNumId w:val="15"/>
  </w:num>
  <w:num w:numId="37">
    <w:abstractNumId w:val="41"/>
  </w:num>
  <w:num w:numId="38">
    <w:abstractNumId w:val="32"/>
  </w:num>
  <w:num w:numId="39">
    <w:abstractNumId w:val="28"/>
  </w:num>
  <w:num w:numId="40">
    <w:abstractNumId w:val="39"/>
  </w:num>
  <w:num w:numId="41">
    <w:abstractNumId w:val="35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40"/>
  </w:num>
  <w:num w:numId="47">
    <w:abstractNumId w:val="36"/>
  </w:num>
  <w:num w:numId="48">
    <w:abstractNumId w:val="46"/>
  </w:num>
  <w:num w:numId="49">
    <w:abstractNumId w:val="2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zY3MDW3MDOzsDRV0lEKTi0uzszPAymwrAUA8fQ5L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erxdts9620dz3e90rppsf0bs02rwep9zadd&quot;&gt;Twitter&lt;record-ids&gt;&lt;item&gt;2&lt;/item&gt;&lt;item&gt;3&lt;/item&gt;&lt;item&gt;7&lt;/item&gt;&lt;item&gt;8&lt;/item&gt;&lt;item&gt;9&lt;/item&gt;&lt;item&gt;10&lt;/item&gt;&lt;item&gt;11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70588"/>
    <w:rsid w:val="00000A8D"/>
    <w:rsid w:val="00000EF0"/>
    <w:rsid w:val="00003529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3C30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0BBA"/>
    <w:rsid w:val="0003187C"/>
    <w:rsid w:val="0003195F"/>
    <w:rsid w:val="00031AF2"/>
    <w:rsid w:val="00032184"/>
    <w:rsid w:val="0003260F"/>
    <w:rsid w:val="000326A4"/>
    <w:rsid w:val="00032F77"/>
    <w:rsid w:val="000348C2"/>
    <w:rsid w:val="000359F6"/>
    <w:rsid w:val="00036811"/>
    <w:rsid w:val="000374FC"/>
    <w:rsid w:val="00037D26"/>
    <w:rsid w:val="00040AC9"/>
    <w:rsid w:val="00040AE8"/>
    <w:rsid w:val="000410AA"/>
    <w:rsid w:val="0004197E"/>
    <w:rsid w:val="00041E90"/>
    <w:rsid w:val="0004466F"/>
    <w:rsid w:val="00045680"/>
    <w:rsid w:val="0004577A"/>
    <w:rsid w:val="00046400"/>
    <w:rsid w:val="00050787"/>
    <w:rsid w:val="00053441"/>
    <w:rsid w:val="00053ABE"/>
    <w:rsid w:val="0005498A"/>
    <w:rsid w:val="000559DE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492D"/>
    <w:rsid w:val="000853A2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48B"/>
    <w:rsid w:val="0009383D"/>
    <w:rsid w:val="00094069"/>
    <w:rsid w:val="0009566C"/>
    <w:rsid w:val="000957F4"/>
    <w:rsid w:val="00095C2E"/>
    <w:rsid w:val="00096274"/>
    <w:rsid w:val="00096970"/>
    <w:rsid w:val="00097049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6473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547A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149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2E82"/>
    <w:rsid w:val="0010313B"/>
    <w:rsid w:val="00103C4A"/>
    <w:rsid w:val="00104269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226F"/>
    <w:rsid w:val="001326E3"/>
    <w:rsid w:val="00133837"/>
    <w:rsid w:val="001350DC"/>
    <w:rsid w:val="0013680B"/>
    <w:rsid w:val="00137187"/>
    <w:rsid w:val="0014032D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47E5D"/>
    <w:rsid w:val="00150EBA"/>
    <w:rsid w:val="00150EDD"/>
    <w:rsid w:val="00151434"/>
    <w:rsid w:val="00151B46"/>
    <w:rsid w:val="0015231F"/>
    <w:rsid w:val="00152655"/>
    <w:rsid w:val="00152D3C"/>
    <w:rsid w:val="001537C1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BF2"/>
    <w:rsid w:val="00177D77"/>
    <w:rsid w:val="00180907"/>
    <w:rsid w:val="00181104"/>
    <w:rsid w:val="00181A37"/>
    <w:rsid w:val="00181BDB"/>
    <w:rsid w:val="00181BE3"/>
    <w:rsid w:val="00184017"/>
    <w:rsid w:val="00184089"/>
    <w:rsid w:val="001846DA"/>
    <w:rsid w:val="00184C5B"/>
    <w:rsid w:val="001870D4"/>
    <w:rsid w:val="001872C7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5BCB"/>
    <w:rsid w:val="00196716"/>
    <w:rsid w:val="00196DB6"/>
    <w:rsid w:val="00196FDF"/>
    <w:rsid w:val="001A0008"/>
    <w:rsid w:val="001A2821"/>
    <w:rsid w:val="001A2920"/>
    <w:rsid w:val="001A2FDA"/>
    <w:rsid w:val="001A304B"/>
    <w:rsid w:val="001A4716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9B9"/>
    <w:rsid w:val="001D6268"/>
    <w:rsid w:val="001D6618"/>
    <w:rsid w:val="001D7BAD"/>
    <w:rsid w:val="001D7F94"/>
    <w:rsid w:val="001E0D6A"/>
    <w:rsid w:val="001E0FB8"/>
    <w:rsid w:val="001E181F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65C"/>
    <w:rsid w:val="001F38C1"/>
    <w:rsid w:val="001F4541"/>
    <w:rsid w:val="001F4801"/>
    <w:rsid w:val="001F49D2"/>
    <w:rsid w:val="001F4CA6"/>
    <w:rsid w:val="001F653E"/>
    <w:rsid w:val="00201A14"/>
    <w:rsid w:val="002024B1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546E"/>
    <w:rsid w:val="00216EAA"/>
    <w:rsid w:val="002171C3"/>
    <w:rsid w:val="00217A8B"/>
    <w:rsid w:val="00217BE8"/>
    <w:rsid w:val="00220D03"/>
    <w:rsid w:val="00220E10"/>
    <w:rsid w:val="002213B4"/>
    <w:rsid w:val="002214F5"/>
    <w:rsid w:val="002215E1"/>
    <w:rsid w:val="00221EB3"/>
    <w:rsid w:val="00223131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4E47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4CFD"/>
    <w:rsid w:val="00274E88"/>
    <w:rsid w:val="002764F4"/>
    <w:rsid w:val="00276514"/>
    <w:rsid w:val="0027797D"/>
    <w:rsid w:val="00277D1C"/>
    <w:rsid w:val="002800AF"/>
    <w:rsid w:val="00282196"/>
    <w:rsid w:val="002824FD"/>
    <w:rsid w:val="00282721"/>
    <w:rsid w:val="0028365B"/>
    <w:rsid w:val="00283C2A"/>
    <w:rsid w:val="00283D18"/>
    <w:rsid w:val="002842E9"/>
    <w:rsid w:val="002844E2"/>
    <w:rsid w:val="002849D7"/>
    <w:rsid w:val="00286930"/>
    <w:rsid w:val="00287A90"/>
    <w:rsid w:val="002903F6"/>
    <w:rsid w:val="00290963"/>
    <w:rsid w:val="00290B02"/>
    <w:rsid w:val="00291150"/>
    <w:rsid w:val="00291529"/>
    <w:rsid w:val="0029246F"/>
    <w:rsid w:val="00293AD2"/>
    <w:rsid w:val="002942DE"/>
    <w:rsid w:val="002943E1"/>
    <w:rsid w:val="002948EF"/>
    <w:rsid w:val="00294C14"/>
    <w:rsid w:val="00296F52"/>
    <w:rsid w:val="00297444"/>
    <w:rsid w:val="002A036F"/>
    <w:rsid w:val="002A0E48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3E86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3E99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45A1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3650"/>
    <w:rsid w:val="0032419E"/>
    <w:rsid w:val="00324C2C"/>
    <w:rsid w:val="0032587E"/>
    <w:rsid w:val="00327422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05E2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596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5FE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DD0"/>
    <w:rsid w:val="003A5E91"/>
    <w:rsid w:val="003A623C"/>
    <w:rsid w:val="003A7D21"/>
    <w:rsid w:val="003A7F99"/>
    <w:rsid w:val="003B00F1"/>
    <w:rsid w:val="003B1DD7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1ECA"/>
    <w:rsid w:val="003D2901"/>
    <w:rsid w:val="003D45C8"/>
    <w:rsid w:val="003D4721"/>
    <w:rsid w:val="003D4FDD"/>
    <w:rsid w:val="003D7514"/>
    <w:rsid w:val="003D75A0"/>
    <w:rsid w:val="003E00A2"/>
    <w:rsid w:val="003E0CFC"/>
    <w:rsid w:val="003E4206"/>
    <w:rsid w:val="003E433E"/>
    <w:rsid w:val="003E4470"/>
    <w:rsid w:val="003E4488"/>
    <w:rsid w:val="003E50A1"/>
    <w:rsid w:val="003E51BD"/>
    <w:rsid w:val="003E5834"/>
    <w:rsid w:val="003E5B04"/>
    <w:rsid w:val="003E60E7"/>
    <w:rsid w:val="003E6AD6"/>
    <w:rsid w:val="003E6D29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6D9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7B24"/>
    <w:rsid w:val="0041043E"/>
    <w:rsid w:val="004129B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6D9F"/>
    <w:rsid w:val="00447496"/>
    <w:rsid w:val="004514DA"/>
    <w:rsid w:val="004521DF"/>
    <w:rsid w:val="004535C9"/>
    <w:rsid w:val="00453BF4"/>
    <w:rsid w:val="004553AB"/>
    <w:rsid w:val="00456E2A"/>
    <w:rsid w:val="004572B7"/>
    <w:rsid w:val="00457316"/>
    <w:rsid w:val="00457B92"/>
    <w:rsid w:val="00461EE9"/>
    <w:rsid w:val="004633C3"/>
    <w:rsid w:val="00463832"/>
    <w:rsid w:val="00465559"/>
    <w:rsid w:val="00465796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6D4"/>
    <w:rsid w:val="00473C5B"/>
    <w:rsid w:val="00473CFB"/>
    <w:rsid w:val="00474C96"/>
    <w:rsid w:val="004761D5"/>
    <w:rsid w:val="00476C9A"/>
    <w:rsid w:val="004775BC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7DD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902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B62"/>
    <w:rsid w:val="004F1F86"/>
    <w:rsid w:val="004F4DB1"/>
    <w:rsid w:val="004F5AA8"/>
    <w:rsid w:val="004F5E42"/>
    <w:rsid w:val="004F6F87"/>
    <w:rsid w:val="004F7D1C"/>
    <w:rsid w:val="00500662"/>
    <w:rsid w:val="00501925"/>
    <w:rsid w:val="005025CA"/>
    <w:rsid w:val="0050314D"/>
    <w:rsid w:val="005031C1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07BE5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1AE"/>
    <w:rsid w:val="00517476"/>
    <w:rsid w:val="005177A6"/>
    <w:rsid w:val="0051798B"/>
    <w:rsid w:val="00522292"/>
    <w:rsid w:val="005227E1"/>
    <w:rsid w:val="005229DC"/>
    <w:rsid w:val="005239FE"/>
    <w:rsid w:val="00524B0F"/>
    <w:rsid w:val="00525C29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32B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333"/>
    <w:rsid w:val="00560692"/>
    <w:rsid w:val="00560AAB"/>
    <w:rsid w:val="00560CE1"/>
    <w:rsid w:val="00561234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2C3"/>
    <w:rsid w:val="00573C7D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6A5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59BA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5EEB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B7B86"/>
    <w:rsid w:val="005C0042"/>
    <w:rsid w:val="005C2EB8"/>
    <w:rsid w:val="005C3DA9"/>
    <w:rsid w:val="005C4FB4"/>
    <w:rsid w:val="005C5DDE"/>
    <w:rsid w:val="005C612F"/>
    <w:rsid w:val="005C62DE"/>
    <w:rsid w:val="005C6C36"/>
    <w:rsid w:val="005C6C53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06AB"/>
    <w:rsid w:val="005E178E"/>
    <w:rsid w:val="005E33F9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608A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5A2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5F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37155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502A"/>
    <w:rsid w:val="0064649D"/>
    <w:rsid w:val="00646C86"/>
    <w:rsid w:val="00650140"/>
    <w:rsid w:val="006509C2"/>
    <w:rsid w:val="00652B0A"/>
    <w:rsid w:val="006535DA"/>
    <w:rsid w:val="00655D30"/>
    <w:rsid w:val="00657825"/>
    <w:rsid w:val="0066124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2B5"/>
    <w:rsid w:val="006664F0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50A"/>
    <w:rsid w:val="00674A74"/>
    <w:rsid w:val="00674D46"/>
    <w:rsid w:val="00675C77"/>
    <w:rsid w:val="00675E89"/>
    <w:rsid w:val="00676674"/>
    <w:rsid w:val="0067791F"/>
    <w:rsid w:val="00680779"/>
    <w:rsid w:val="00682E0A"/>
    <w:rsid w:val="006833C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3E1"/>
    <w:rsid w:val="00692A7C"/>
    <w:rsid w:val="006936C7"/>
    <w:rsid w:val="00693A5B"/>
    <w:rsid w:val="006943BD"/>
    <w:rsid w:val="0069478A"/>
    <w:rsid w:val="00694869"/>
    <w:rsid w:val="00694ED0"/>
    <w:rsid w:val="00695773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153"/>
    <w:rsid w:val="006A37A6"/>
    <w:rsid w:val="006A4A0A"/>
    <w:rsid w:val="006A4A5F"/>
    <w:rsid w:val="006A4C31"/>
    <w:rsid w:val="006A5BBB"/>
    <w:rsid w:val="006A5D93"/>
    <w:rsid w:val="006A6B74"/>
    <w:rsid w:val="006A6D2D"/>
    <w:rsid w:val="006A6FCD"/>
    <w:rsid w:val="006A7D1A"/>
    <w:rsid w:val="006A7F2A"/>
    <w:rsid w:val="006B0EE0"/>
    <w:rsid w:val="006B2826"/>
    <w:rsid w:val="006B3090"/>
    <w:rsid w:val="006B3EBA"/>
    <w:rsid w:val="006B42BC"/>
    <w:rsid w:val="006B5FB6"/>
    <w:rsid w:val="006B6982"/>
    <w:rsid w:val="006B740A"/>
    <w:rsid w:val="006B7F63"/>
    <w:rsid w:val="006C0AAE"/>
    <w:rsid w:val="006C1BD0"/>
    <w:rsid w:val="006C1E9B"/>
    <w:rsid w:val="006C24DD"/>
    <w:rsid w:val="006C25FB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63E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74A"/>
    <w:rsid w:val="006D7F3E"/>
    <w:rsid w:val="006E044F"/>
    <w:rsid w:val="006E3AE2"/>
    <w:rsid w:val="006E3D46"/>
    <w:rsid w:val="006E57F2"/>
    <w:rsid w:val="006E5DA7"/>
    <w:rsid w:val="006E6504"/>
    <w:rsid w:val="006E72A2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244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BD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041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45738"/>
    <w:rsid w:val="007465E8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4CCE"/>
    <w:rsid w:val="007651AE"/>
    <w:rsid w:val="007652F5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910"/>
    <w:rsid w:val="00786ACE"/>
    <w:rsid w:val="00791551"/>
    <w:rsid w:val="00792E53"/>
    <w:rsid w:val="007941C5"/>
    <w:rsid w:val="00794D92"/>
    <w:rsid w:val="00794DF0"/>
    <w:rsid w:val="00795CF9"/>
    <w:rsid w:val="00797407"/>
    <w:rsid w:val="0079775D"/>
    <w:rsid w:val="00797B8E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A7C4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0B5D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41A"/>
    <w:rsid w:val="007E6839"/>
    <w:rsid w:val="007E69E3"/>
    <w:rsid w:val="007E6E77"/>
    <w:rsid w:val="007E795F"/>
    <w:rsid w:val="007E7B84"/>
    <w:rsid w:val="007F01BE"/>
    <w:rsid w:val="007F2226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438D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54"/>
    <w:rsid w:val="00825CE9"/>
    <w:rsid w:val="00825FF7"/>
    <w:rsid w:val="00827DC6"/>
    <w:rsid w:val="00833373"/>
    <w:rsid w:val="008337F6"/>
    <w:rsid w:val="00834008"/>
    <w:rsid w:val="00834AFA"/>
    <w:rsid w:val="00835335"/>
    <w:rsid w:val="0083548A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7BE"/>
    <w:rsid w:val="00843F31"/>
    <w:rsid w:val="00844653"/>
    <w:rsid w:val="0084568B"/>
    <w:rsid w:val="00845A13"/>
    <w:rsid w:val="00845A6F"/>
    <w:rsid w:val="00845ECB"/>
    <w:rsid w:val="008465E2"/>
    <w:rsid w:val="00846C14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4EB7"/>
    <w:rsid w:val="008550F7"/>
    <w:rsid w:val="008562B4"/>
    <w:rsid w:val="0085784A"/>
    <w:rsid w:val="00857E3E"/>
    <w:rsid w:val="0086076D"/>
    <w:rsid w:val="00860E16"/>
    <w:rsid w:val="008615CE"/>
    <w:rsid w:val="00861BB7"/>
    <w:rsid w:val="00861BC9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670D8"/>
    <w:rsid w:val="00870588"/>
    <w:rsid w:val="00870C92"/>
    <w:rsid w:val="00870FFE"/>
    <w:rsid w:val="008710C2"/>
    <w:rsid w:val="0087140C"/>
    <w:rsid w:val="00871DBC"/>
    <w:rsid w:val="0087244E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5854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4F92"/>
    <w:rsid w:val="008A50C9"/>
    <w:rsid w:val="008A6CF2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3E3E"/>
    <w:rsid w:val="008C4169"/>
    <w:rsid w:val="008C440C"/>
    <w:rsid w:val="008C4F6C"/>
    <w:rsid w:val="008C501C"/>
    <w:rsid w:val="008C5A8B"/>
    <w:rsid w:val="008C621A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739"/>
    <w:rsid w:val="008E47F3"/>
    <w:rsid w:val="008E4C7C"/>
    <w:rsid w:val="008E533C"/>
    <w:rsid w:val="008E6F38"/>
    <w:rsid w:val="008E7683"/>
    <w:rsid w:val="008E78FD"/>
    <w:rsid w:val="008F03B6"/>
    <w:rsid w:val="008F0C28"/>
    <w:rsid w:val="008F12E8"/>
    <w:rsid w:val="008F2BBD"/>
    <w:rsid w:val="008F3F4E"/>
    <w:rsid w:val="008F51E6"/>
    <w:rsid w:val="008F5CAB"/>
    <w:rsid w:val="008F6BD4"/>
    <w:rsid w:val="008F71D2"/>
    <w:rsid w:val="008F781C"/>
    <w:rsid w:val="008F7C49"/>
    <w:rsid w:val="009013AE"/>
    <w:rsid w:val="009015B0"/>
    <w:rsid w:val="009017C4"/>
    <w:rsid w:val="00901E05"/>
    <w:rsid w:val="009035BB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C85"/>
    <w:rsid w:val="00911E9A"/>
    <w:rsid w:val="00912824"/>
    <w:rsid w:val="00912EB6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6D8"/>
    <w:rsid w:val="009408CC"/>
    <w:rsid w:val="00940BA7"/>
    <w:rsid w:val="009416AF"/>
    <w:rsid w:val="009428A6"/>
    <w:rsid w:val="009429B7"/>
    <w:rsid w:val="0094358F"/>
    <w:rsid w:val="00943C4C"/>
    <w:rsid w:val="00943EA8"/>
    <w:rsid w:val="00945020"/>
    <w:rsid w:val="009460B8"/>
    <w:rsid w:val="00946367"/>
    <w:rsid w:val="009465A3"/>
    <w:rsid w:val="00946E12"/>
    <w:rsid w:val="009501B6"/>
    <w:rsid w:val="00951B07"/>
    <w:rsid w:val="00952BAE"/>
    <w:rsid w:val="00952D5D"/>
    <w:rsid w:val="00953C33"/>
    <w:rsid w:val="009542B6"/>
    <w:rsid w:val="0095447E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6716"/>
    <w:rsid w:val="00967449"/>
    <w:rsid w:val="009703AF"/>
    <w:rsid w:val="00970956"/>
    <w:rsid w:val="009731BC"/>
    <w:rsid w:val="00973226"/>
    <w:rsid w:val="0097384E"/>
    <w:rsid w:val="00973C4A"/>
    <w:rsid w:val="009742E6"/>
    <w:rsid w:val="009749F5"/>
    <w:rsid w:val="009757C5"/>
    <w:rsid w:val="00975F09"/>
    <w:rsid w:val="00976175"/>
    <w:rsid w:val="009765F5"/>
    <w:rsid w:val="00976D37"/>
    <w:rsid w:val="00976F07"/>
    <w:rsid w:val="00977426"/>
    <w:rsid w:val="0097755C"/>
    <w:rsid w:val="0098022B"/>
    <w:rsid w:val="0098155F"/>
    <w:rsid w:val="00981754"/>
    <w:rsid w:val="00981AE5"/>
    <w:rsid w:val="00982915"/>
    <w:rsid w:val="009830C1"/>
    <w:rsid w:val="009834E9"/>
    <w:rsid w:val="009838EF"/>
    <w:rsid w:val="00983A93"/>
    <w:rsid w:val="00983E1B"/>
    <w:rsid w:val="00983F8D"/>
    <w:rsid w:val="00985947"/>
    <w:rsid w:val="00985E22"/>
    <w:rsid w:val="00985EF8"/>
    <w:rsid w:val="00986046"/>
    <w:rsid w:val="00986442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974B5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3F93"/>
    <w:rsid w:val="009B5300"/>
    <w:rsid w:val="009B5ED3"/>
    <w:rsid w:val="009B6F49"/>
    <w:rsid w:val="009C0BC7"/>
    <w:rsid w:val="009C1B5B"/>
    <w:rsid w:val="009C2E99"/>
    <w:rsid w:val="009C2FF0"/>
    <w:rsid w:val="009C39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89F"/>
    <w:rsid w:val="009E0A61"/>
    <w:rsid w:val="009E0E88"/>
    <w:rsid w:val="009E30B2"/>
    <w:rsid w:val="009E32C3"/>
    <w:rsid w:val="009E3518"/>
    <w:rsid w:val="009E3DBD"/>
    <w:rsid w:val="009E5333"/>
    <w:rsid w:val="009E7B8E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0A8"/>
    <w:rsid w:val="00A23806"/>
    <w:rsid w:val="00A2390C"/>
    <w:rsid w:val="00A2394E"/>
    <w:rsid w:val="00A25373"/>
    <w:rsid w:val="00A25A89"/>
    <w:rsid w:val="00A27DAD"/>
    <w:rsid w:val="00A301E4"/>
    <w:rsid w:val="00A321FD"/>
    <w:rsid w:val="00A328DC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47DDA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1D68"/>
    <w:rsid w:val="00A62B50"/>
    <w:rsid w:val="00A63818"/>
    <w:rsid w:val="00A65034"/>
    <w:rsid w:val="00A65A8B"/>
    <w:rsid w:val="00A65C1A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87904"/>
    <w:rsid w:val="00A87A5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41B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3F7B"/>
    <w:rsid w:val="00AB469C"/>
    <w:rsid w:val="00AB5D6D"/>
    <w:rsid w:val="00AB7528"/>
    <w:rsid w:val="00AC0475"/>
    <w:rsid w:val="00AC0C27"/>
    <w:rsid w:val="00AC0DB1"/>
    <w:rsid w:val="00AC12C2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5E0D"/>
    <w:rsid w:val="00AD600E"/>
    <w:rsid w:val="00AD695B"/>
    <w:rsid w:val="00AE0EB6"/>
    <w:rsid w:val="00AE1870"/>
    <w:rsid w:val="00AE353E"/>
    <w:rsid w:val="00AE3603"/>
    <w:rsid w:val="00AE4D68"/>
    <w:rsid w:val="00AE4EF9"/>
    <w:rsid w:val="00AE5006"/>
    <w:rsid w:val="00AE63B1"/>
    <w:rsid w:val="00AE63CB"/>
    <w:rsid w:val="00AE6523"/>
    <w:rsid w:val="00AE6CEA"/>
    <w:rsid w:val="00AE7DB6"/>
    <w:rsid w:val="00AF00A0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9C5"/>
    <w:rsid w:val="00B03A93"/>
    <w:rsid w:val="00B04E6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1F03"/>
    <w:rsid w:val="00B223F2"/>
    <w:rsid w:val="00B22CF3"/>
    <w:rsid w:val="00B23665"/>
    <w:rsid w:val="00B249D7"/>
    <w:rsid w:val="00B252A5"/>
    <w:rsid w:val="00B25C40"/>
    <w:rsid w:val="00B25EF2"/>
    <w:rsid w:val="00B263CB"/>
    <w:rsid w:val="00B26B74"/>
    <w:rsid w:val="00B300C9"/>
    <w:rsid w:val="00B30E71"/>
    <w:rsid w:val="00B31A24"/>
    <w:rsid w:val="00B32C84"/>
    <w:rsid w:val="00B337E0"/>
    <w:rsid w:val="00B359DD"/>
    <w:rsid w:val="00B368B6"/>
    <w:rsid w:val="00B40CEF"/>
    <w:rsid w:val="00B42DAA"/>
    <w:rsid w:val="00B43DEC"/>
    <w:rsid w:val="00B44475"/>
    <w:rsid w:val="00B45761"/>
    <w:rsid w:val="00B46DEF"/>
    <w:rsid w:val="00B50721"/>
    <w:rsid w:val="00B508B0"/>
    <w:rsid w:val="00B51181"/>
    <w:rsid w:val="00B516F9"/>
    <w:rsid w:val="00B51FF1"/>
    <w:rsid w:val="00B52730"/>
    <w:rsid w:val="00B53F8C"/>
    <w:rsid w:val="00B54020"/>
    <w:rsid w:val="00B5432A"/>
    <w:rsid w:val="00B5618D"/>
    <w:rsid w:val="00B5731D"/>
    <w:rsid w:val="00B5741A"/>
    <w:rsid w:val="00B62815"/>
    <w:rsid w:val="00B656D3"/>
    <w:rsid w:val="00B672C7"/>
    <w:rsid w:val="00B7089B"/>
    <w:rsid w:val="00B70AA5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00E"/>
    <w:rsid w:val="00BA2160"/>
    <w:rsid w:val="00BA2A9A"/>
    <w:rsid w:val="00BA35FA"/>
    <w:rsid w:val="00BA43AD"/>
    <w:rsid w:val="00BA458D"/>
    <w:rsid w:val="00BA4A9E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08D"/>
    <w:rsid w:val="00BC6375"/>
    <w:rsid w:val="00BC6D67"/>
    <w:rsid w:val="00BD0274"/>
    <w:rsid w:val="00BD19C2"/>
    <w:rsid w:val="00BD1FC5"/>
    <w:rsid w:val="00BD2BFB"/>
    <w:rsid w:val="00BD359D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3CB1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D1A"/>
    <w:rsid w:val="00BF0F1C"/>
    <w:rsid w:val="00BF10A2"/>
    <w:rsid w:val="00BF2793"/>
    <w:rsid w:val="00BF3859"/>
    <w:rsid w:val="00BF3946"/>
    <w:rsid w:val="00BF4B8A"/>
    <w:rsid w:val="00BF4DD8"/>
    <w:rsid w:val="00BF6803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0F38"/>
    <w:rsid w:val="00C12780"/>
    <w:rsid w:val="00C129AB"/>
    <w:rsid w:val="00C12F8C"/>
    <w:rsid w:val="00C13411"/>
    <w:rsid w:val="00C13A18"/>
    <w:rsid w:val="00C14E8E"/>
    <w:rsid w:val="00C1683E"/>
    <w:rsid w:val="00C16B81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674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366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388"/>
    <w:rsid w:val="00C64744"/>
    <w:rsid w:val="00C652CD"/>
    <w:rsid w:val="00C65795"/>
    <w:rsid w:val="00C65EB9"/>
    <w:rsid w:val="00C6706C"/>
    <w:rsid w:val="00C673FA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52DB"/>
    <w:rsid w:val="00C761B2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4811"/>
    <w:rsid w:val="00C94CDE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BE5"/>
    <w:rsid w:val="00CC1227"/>
    <w:rsid w:val="00CC16E3"/>
    <w:rsid w:val="00CC28D9"/>
    <w:rsid w:val="00CC2EEF"/>
    <w:rsid w:val="00CC320B"/>
    <w:rsid w:val="00CC5120"/>
    <w:rsid w:val="00CC59EE"/>
    <w:rsid w:val="00CC6983"/>
    <w:rsid w:val="00CD1B89"/>
    <w:rsid w:val="00CD2519"/>
    <w:rsid w:val="00CD372F"/>
    <w:rsid w:val="00CD3F13"/>
    <w:rsid w:val="00CD59EC"/>
    <w:rsid w:val="00CD5F9B"/>
    <w:rsid w:val="00CD6DE1"/>
    <w:rsid w:val="00CD7657"/>
    <w:rsid w:val="00CD78A4"/>
    <w:rsid w:val="00CE1504"/>
    <w:rsid w:val="00CE15F4"/>
    <w:rsid w:val="00CE1D5E"/>
    <w:rsid w:val="00CE3D7C"/>
    <w:rsid w:val="00CE4E56"/>
    <w:rsid w:val="00CE5CC1"/>
    <w:rsid w:val="00CE631B"/>
    <w:rsid w:val="00CF2AED"/>
    <w:rsid w:val="00CF3308"/>
    <w:rsid w:val="00CF392A"/>
    <w:rsid w:val="00CF3A48"/>
    <w:rsid w:val="00CF3EAA"/>
    <w:rsid w:val="00CF44DC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465"/>
    <w:rsid w:val="00D04CF9"/>
    <w:rsid w:val="00D054DC"/>
    <w:rsid w:val="00D065AF"/>
    <w:rsid w:val="00D06F64"/>
    <w:rsid w:val="00D1029D"/>
    <w:rsid w:val="00D10370"/>
    <w:rsid w:val="00D10847"/>
    <w:rsid w:val="00D1155C"/>
    <w:rsid w:val="00D1198D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179BA"/>
    <w:rsid w:val="00D20B7B"/>
    <w:rsid w:val="00D20FE1"/>
    <w:rsid w:val="00D2144C"/>
    <w:rsid w:val="00D21A25"/>
    <w:rsid w:val="00D21AE4"/>
    <w:rsid w:val="00D21CDD"/>
    <w:rsid w:val="00D22EFF"/>
    <w:rsid w:val="00D22FDE"/>
    <w:rsid w:val="00D23A8E"/>
    <w:rsid w:val="00D23F2B"/>
    <w:rsid w:val="00D259F8"/>
    <w:rsid w:val="00D25AE2"/>
    <w:rsid w:val="00D26314"/>
    <w:rsid w:val="00D26354"/>
    <w:rsid w:val="00D26E01"/>
    <w:rsid w:val="00D26E42"/>
    <w:rsid w:val="00D27019"/>
    <w:rsid w:val="00D27642"/>
    <w:rsid w:val="00D276AB"/>
    <w:rsid w:val="00D306E6"/>
    <w:rsid w:val="00D31160"/>
    <w:rsid w:val="00D31B9C"/>
    <w:rsid w:val="00D33D9B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2F36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4377"/>
    <w:rsid w:val="00D66B28"/>
    <w:rsid w:val="00D66BC2"/>
    <w:rsid w:val="00D67CDC"/>
    <w:rsid w:val="00D715CB"/>
    <w:rsid w:val="00D7177C"/>
    <w:rsid w:val="00D72443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9A8"/>
    <w:rsid w:val="00D863FE"/>
    <w:rsid w:val="00D874D3"/>
    <w:rsid w:val="00D87C64"/>
    <w:rsid w:val="00D90B4E"/>
    <w:rsid w:val="00D912E6"/>
    <w:rsid w:val="00D916A1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A7D6C"/>
    <w:rsid w:val="00DB176C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861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940"/>
    <w:rsid w:val="00DD6BDC"/>
    <w:rsid w:val="00DD6C6C"/>
    <w:rsid w:val="00DD7720"/>
    <w:rsid w:val="00DD792A"/>
    <w:rsid w:val="00DD7A81"/>
    <w:rsid w:val="00DE114B"/>
    <w:rsid w:val="00DE1D1C"/>
    <w:rsid w:val="00DE20A4"/>
    <w:rsid w:val="00DE2D5B"/>
    <w:rsid w:val="00DE3121"/>
    <w:rsid w:val="00DE32CC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637"/>
    <w:rsid w:val="00E01F69"/>
    <w:rsid w:val="00E02661"/>
    <w:rsid w:val="00E0293C"/>
    <w:rsid w:val="00E045E9"/>
    <w:rsid w:val="00E04D4A"/>
    <w:rsid w:val="00E06AE7"/>
    <w:rsid w:val="00E06DFB"/>
    <w:rsid w:val="00E071FE"/>
    <w:rsid w:val="00E0780F"/>
    <w:rsid w:val="00E07FEE"/>
    <w:rsid w:val="00E1064F"/>
    <w:rsid w:val="00E11CE3"/>
    <w:rsid w:val="00E1538D"/>
    <w:rsid w:val="00E163CC"/>
    <w:rsid w:val="00E16830"/>
    <w:rsid w:val="00E21C23"/>
    <w:rsid w:val="00E23368"/>
    <w:rsid w:val="00E25066"/>
    <w:rsid w:val="00E255BA"/>
    <w:rsid w:val="00E3003B"/>
    <w:rsid w:val="00E3126A"/>
    <w:rsid w:val="00E321C6"/>
    <w:rsid w:val="00E323C0"/>
    <w:rsid w:val="00E328B4"/>
    <w:rsid w:val="00E336D0"/>
    <w:rsid w:val="00E33744"/>
    <w:rsid w:val="00E337E8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867"/>
    <w:rsid w:val="00E57AB8"/>
    <w:rsid w:val="00E60174"/>
    <w:rsid w:val="00E61344"/>
    <w:rsid w:val="00E61CC0"/>
    <w:rsid w:val="00E62FEE"/>
    <w:rsid w:val="00E6354D"/>
    <w:rsid w:val="00E63875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44D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7DE"/>
    <w:rsid w:val="00EB1A09"/>
    <w:rsid w:val="00EB1EB8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151"/>
    <w:rsid w:val="00EC59FC"/>
    <w:rsid w:val="00EC7092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ECD"/>
    <w:rsid w:val="00ED324D"/>
    <w:rsid w:val="00ED359B"/>
    <w:rsid w:val="00ED3714"/>
    <w:rsid w:val="00ED39F1"/>
    <w:rsid w:val="00ED4791"/>
    <w:rsid w:val="00ED4E94"/>
    <w:rsid w:val="00ED5065"/>
    <w:rsid w:val="00ED5166"/>
    <w:rsid w:val="00ED54D5"/>
    <w:rsid w:val="00ED6498"/>
    <w:rsid w:val="00ED6616"/>
    <w:rsid w:val="00ED6FB6"/>
    <w:rsid w:val="00ED7B1F"/>
    <w:rsid w:val="00ED7C02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2B51"/>
    <w:rsid w:val="00EF347C"/>
    <w:rsid w:val="00EF3488"/>
    <w:rsid w:val="00EF39A9"/>
    <w:rsid w:val="00EF4170"/>
    <w:rsid w:val="00EF52EE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066E5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4199"/>
    <w:rsid w:val="00F34E17"/>
    <w:rsid w:val="00F35123"/>
    <w:rsid w:val="00F35C16"/>
    <w:rsid w:val="00F35E9E"/>
    <w:rsid w:val="00F36554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60F5"/>
    <w:rsid w:val="00F62169"/>
    <w:rsid w:val="00F62D0E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FCA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DDE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0E5D"/>
    <w:rsid w:val="00F91363"/>
    <w:rsid w:val="00F9198C"/>
    <w:rsid w:val="00F92DD4"/>
    <w:rsid w:val="00F92FE2"/>
    <w:rsid w:val="00F933D0"/>
    <w:rsid w:val="00F958D5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442"/>
    <w:rsid w:val="00FD281E"/>
    <w:rsid w:val="00FD3725"/>
    <w:rsid w:val="00FD64B3"/>
    <w:rsid w:val="00FD7B55"/>
    <w:rsid w:val="00FE0362"/>
    <w:rsid w:val="00FE0969"/>
    <w:rsid w:val="00FE13BC"/>
    <w:rsid w:val="00FE13E6"/>
    <w:rsid w:val="00FE15BA"/>
    <w:rsid w:val="00FE2FC4"/>
    <w:rsid w:val="00FE3DE2"/>
    <w:rsid w:val="00FE48E8"/>
    <w:rsid w:val="00FE4EBC"/>
    <w:rsid w:val="00FE4EDA"/>
    <w:rsid w:val="00FE67C7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8A66B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1DDE"/>
    <w:pPr>
      <w:spacing w:line="264" w:lineRule="auto"/>
      <w:ind w:firstLine="288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AE5006"/>
    <w:pPr>
      <w:keepNext/>
      <w:keepLines/>
      <w:numPr>
        <w:numId w:val="47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E5006"/>
    <w:pPr>
      <w:keepNext/>
      <w:keepLines/>
      <w:numPr>
        <w:ilvl w:val="1"/>
        <w:numId w:val="47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F6803"/>
    <w:pPr>
      <w:keepNext/>
      <w:keepLines/>
      <w:numPr>
        <w:ilvl w:val="2"/>
        <w:numId w:val="47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47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47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47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47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="Linux Libertine" w:eastAsiaTheme="majorEastAsia" w:hAnsi="Linux Libertine" w:cstheme="majorBidi"/>
      <w:b/>
      <w:bCs/>
      <w:caps/>
      <w:sz w:val="2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006"/>
    <w:rPr>
      <w:rFonts w:ascii="Linux Libertine" w:eastAsiaTheme="majorEastAsia" w:hAnsi="Linux Libertine" w:cstheme="majorBidi"/>
      <w:b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03"/>
    <w:rPr>
      <w:rFonts w:ascii="Linux Biolinum" w:eastAsiaTheme="majorEastAsia" w:hAnsi="Linux Biolinum" w:cstheme="majorBidi"/>
      <w:bCs/>
      <w:i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8C3E3E"/>
    <w:pPr>
      <w:spacing w:before="220" w:after="240"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C3E3E"/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asciiTheme="majorHAnsi" w:eastAsia="Times New Roman" w:hAnsiTheme="majorHAnsi" w:cs="Linux Libertine"/>
      <w:b/>
      <w:caps/>
      <w:color w:val="943634" w:themeColor="accent2" w:themeShade="BF"/>
      <w:sz w:val="28"/>
      <w:szCs w:val="20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link w:val="BibentryChar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rmal"/>
    <w:qFormat/>
    <w:rsid w:val="00695773"/>
    <w:rPr>
      <w:rFonts w:asciiTheme="majorHAnsi" w:hAnsiTheme="majorHAnsi"/>
      <w:color w:val="943634" w:themeColor="accent2" w:themeShade="BF"/>
      <w:sz w:val="28"/>
    </w:rPr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1872C7"/>
    <w:pPr>
      <w:spacing w:after="120" w:line="240" w:lineRule="auto"/>
      <w:ind w:firstLine="0"/>
      <w:jc w:val="center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Normal"/>
    <w:autoRedefine/>
    <w:qFormat/>
    <w:rsid w:val="00695773"/>
    <w:pPr>
      <w:ind w:firstLine="0"/>
    </w:pPr>
    <w:rPr>
      <w:color w:val="943634" w:themeColor="accent2" w:themeShade="BF"/>
    </w:rPr>
  </w:style>
  <w:style w:type="paragraph" w:customStyle="1" w:styleId="ConflictofInterest">
    <w:name w:val="Conflictof Interest"/>
    <w:basedOn w:val="Normal"/>
    <w:autoRedefine/>
    <w:qFormat/>
    <w:rsid w:val="00695773"/>
    <w:pPr>
      <w:ind w:firstLine="0"/>
    </w:pPr>
    <w:rPr>
      <w:sz w:val="22"/>
    </w:rPr>
  </w:style>
  <w:style w:type="paragraph" w:customStyle="1" w:styleId="FloatQuote">
    <w:name w:val="FloatQuote"/>
    <w:basedOn w:val="Normal"/>
    <w:qFormat/>
    <w:rsid w:val="0069577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Normal"/>
    <w:qFormat/>
    <w:rsid w:val="0069577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SuppInfo">
    <w:name w:val="SuppInfo"/>
    <w:basedOn w:val="Normal"/>
    <w:qFormat/>
    <w:rsid w:val="00695773"/>
    <w:pPr>
      <w:ind w:firstLine="0"/>
    </w:pPr>
  </w:style>
  <w:style w:type="paragraph" w:customStyle="1" w:styleId="SuppMedia">
    <w:name w:val="SuppMedia"/>
    <w:basedOn w:val="Normal"/>
    <w:qFormat/>
    <w:rsid w:val="00695773"/>
    <w:pPr>
      <w:ind w:firstLine="0"/>
    </w:pPr>
  </w:style>
  <w:style w:type="paragraph" w:customStyle="1" w:styleId="AdditionalInfoHead">
    <w:name w:val="AdditionalInfo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AdditionalInfo">
    <w:name w:val="AdditionalInfo"/>
    <w:basedOn w:val="Normal"/>
    <w:qFormat/>
    <w:rsid w:val="00695773"/>
    <w:pPr>
      <w:ind w:firstLine="0"/>
    </w:pPr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Normal"/>
    <w:qFormat/>
    <w:rsid w:val="00695773"/>
    <w:pPr>
      <w:ind w:firstLine="0"/>
    </w:pPr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ind w:firstLine="245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Normal"/>
    <w:qFormat/>
    <w:rsid w:val="00695773"/>
    <w:pPr>
      <w:ind w:firstLine="0"/>
    </w:pPr>
  </w:style>
  <w:style w:type="paragraph" w:customStyle="1" w:styleId="DisclosureHead">
    <w:name w:val="Disclosure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Normal"/>
    <w:qFormat/>
    <w:rsid w:val="00695773"/>
    <w:pPr>
      <w:ind w:firstLine="0"/>
    </w:pPr>
    <w:rPr>
      <w:lang w:eastAsia="it-IT"/>
    </w:rPr>
  </w:style>
  <w:style w:type="paragraph" w:customStyle="1" w:styleId="Style1">
    <w:name w:val="Style1"/>
    <w:basedOn w:val="Normal"/>
    <w:qFormat/>
    <w:rsid w:val="00695773"/>
    <w:pPr>
      <w:spacing w:after="140" w:line="240" w:lineRule="auto"/>
      <w:ind w:firstLine="240"/>
      <w:jc w:val="left"/>
    </w:pPr>
    <w:rPr>
      <w:rFonts w:eastAsia="Times New Roman" w:cs="Linux Libertine"/>
      <w:i/>
      <w:szCs w:val="20"/>
    </w:rPr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B04E63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97B8E"/>
    <w:pPr>
      <w:jc w:val="center"/>
    </w:pPr>
    <w:rPr>
      <w:rFonts w:cs="Linux Libertine"/>
      <w:noProof/>
      <w:sz w:val="14"/>
    </w:rPr>
  </w:style>
  <w:style w:type="character" w:customStyle="1" w:styleId="BibentryChar">
    <w:name w:val="Bib_entry Char"/>
    <w:basedOn w:val="DefaultParagraphFont"/>
    <w:link w:val="Bibentry"/>
    <w:rsid w:val="00797B8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EndNoteBibliographyTitleChar">
    <w:name w:val="EndNote Bibliography Title Char"/>
    <w:basedOn w:val="BibentryChar"/>
    <w:link w:val="EndNoteBibliographyTitle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97B8E"/>
    <w:pPr>
      <w:spacing w:line="240" w:lineRule="auto"/>
      <w:jc w:val="left"/>
    </w:pPr>
    <w:rPr>
      <w:rFonts w:cs="Linux Libertine"/>
      <w:noProof/>
      <w:sz w:val="14"/>
    </w:rPr>
  </w:style>
  <w:style w:type="character" w:customStyle="1" w:styleId="EndNoteBibliographyChar">
    <w:name w:val="EndNote Bibliography Char"/>
    <w:basedOn w:val="BibentryChar"/>
    <w:link w:val="EndNoteBibliography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CategoryHeading">
    <w:name w:val="EndNote Category Heading"/>
    <w:basedOn w:val="Normal"/>
    <w:link w:val="EndNoteCategoryHeadingChar"/>
    <w:rsid w:val="00733041"/>
    <w:pPr>
      <w:spacing w:before="120" w:after="120"/>
      <w:jc w:val="left"/>
    </w:pPr>
    <w:rPr>
      <w:b/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733041"/>
    <w:rPr>
      <w:rFonts w:ascii="Linux Libertine" w:eastAsiaTheme="minorHAnsi" w:hAnsi="Linux Libertine" w:cstheme="minorBidi"/>
      <w:b/>
      <w:noProof/>
      <w:sz w:val="18"/>
      <w:szCs w:val="22"/>
      <w:lang w:val="en-US" w:eastAsia="en-US"/>
    </w:rPr>
  </w:style>
  <w:style w:type="character" w:customStyle="1" w:styleId="apple-tab-span">
    <w:name w:val="apple-tab-span"/>
    <w:basedOn w:val="DefaultParagraphFont"/>
    <w:rsid w:val="004F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quantstart.com/articles/Support-Vector-Machines-A-Guide-for-Beginner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figure-eight.com/data-for-everyon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crowdflower/twitter-user-gender-classific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hyperlink" Target="https://github.com/anjoeaj/ML-1819--task-107--team-32/graphs/contributor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anjoeaj/ML-1819--task-107--team-32" TargetMode="Externa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3"/>
                <c:pt idx="0">
                  <c:v>Logistic</c:v>
                </c:pt>
                <c:pt idx="1">
                  <c:v>SVM</c:v>
                </c:pt>
                <c:pt idx="2">
                  <c:v>XGBoost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3"/>
                <c:pt idx="0">
                  <c:v>62.65</c:v>
                </c:pt>
                <c:pt idx="1">
                  <c:v>60.72</c:v>
                </c:pt>
                <c:pt idx="2">
                  <c:v>63.12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03-4A7A-9E53-697F68617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3"/>
                <c:pt idx="0">
                  <c:v>Logistic</c:v>
                </c:pt>
                <c:pt idx="1">
                  <c:v>SVM</c:v>
                </c:pt>
                <c:pt idx="2">
                  <c:v>XGBoost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3"/>
                <c:pt idx="0">
                  <c:v>62.22</c:v>
                </c:pt>
                <c:pt idx="1">
                  <c:v>61.69</c:v>
                </c:pt>
                <c:pt idx="2">
                  <c:v>62.74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03-4A7A-9E53-697F68617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375184"/>
        <c:axId val="567373872"/>
      </c:barChart>
      <c:catAx>
        <c:axId val="5673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3872"/>
        <c:crosses val="autoZero"/>
        <c:auto val="1"/>
        <c:lblAlgn val="ctr"/>
        <c:lblOffset val="100"/>
        <c:noMultiLvlLbl val="0"/>
      </c:catAx>
      <c:valAx>
        <c:axId val="56737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Importance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Hashtags in Tweet</c:v>
                </c:pt>
                <c:pt idx="1">
                  <c:v>Social Media in Bio</c:v>
                </c:pt>
                <c:pt idx="2">
                  <c:v>Hashtags in Bio</c:v>
                </c:pt>
                <c:pt idx="3">
                  <c:v>Mentions in Tweet</c:v>
                </c:pt>
                <c:pt idx="4">
                  <c:v>Default Color Scheme</c:v>
                </c:pt>
                <c:pt idx="5">
                  <c:v>Tweet Length</c:v>
                </c:pt>
                <c:pt idx="6">
                  <c:v>Name Length</c:v>
                </c:pt>
                <c:pt idx="7">
                  <c:v>Profile Age</c:v>
                </c:pt>
                <c:pt idx="8">
                  <c:v>Bio Length</c:v>
                </c:pt>
                <c:pt idx="9">
                  <c:v>Total Tweets</c:v>
                </c:pt>
                <c:pt idx="10">
                  <c:v>Total Favorites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19</c:v>
                </c:pt>
                <c:pt idx="4">
                  <c:v>24</c:v>
                </c:pt>
                <c:pt idx="5">
                  <c:v>30</c:v>
                </c:pt>
                <c:pt idx="6">
                  <c:v>40</c:v>
                </c:pt>
                <c:pt idx="7">
                  <c:v>42</c:v>
                </c:pt>
                <c:pt idx="8">
                  <c:v>46</c:v>
                </c:pt>
                <c:pt idx="9">
                  <c:v>83</c:v>
                </c:pt>
                <c:pt idx="10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8-4367-9C23-F2C3DA893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520544"/>
        <c:axId val="277524480"/>
      </c:barChart>
      <c:catAx>
        <c:axId val="27752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4480"/>
        <c:crosses val="autoZero"/>
        <c:auto val="1"/>
        <c:lblAlgn val="ctr"/>
        <c:lblOffset val="100"/>
        <c:noMultiLvlLbl val="0"/>
      </c:catAx>
      <c:valAx>
        <c:axId val="2775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C04D2A63-5608-4822-A848-31CC654E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1523</TotalTime>
  <Pages>4</Pages>
  <Words>2919</Words>
  <Characters>16640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19520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Cathal McManus</cp:lastModifiedBy>
  <cp:revision>1534</cp:revision>
  <cp:lastPrinted>2018-10-29T04:47:00Z</cp:lastPrinted>
  <dcterms:created xsi:type="dcterms:W3CDTF">2014-06-21T14:11:00Z</dcterms:created>
  <dcterms:modified xsi:type="dcterms:W3CDTF">2018-12-15T16:32:00Z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IEEE with URL</vt:lpwstr>
  </property>
</Properties>
</file>